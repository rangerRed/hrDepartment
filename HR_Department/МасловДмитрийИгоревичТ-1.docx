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34" w:rsidRDefault="005C6D51" w:rsidP="008861D1">
      <w:pPr>
        <w:spacing w:after="120"/>
        <w:ind w:left="6662"/>
        <w:jc w:val="right"/>
        <w:rPr>
          <w:sz w:val="16"/>
          <w:szCs w:val="16"/>
        </w:rPr>
      </w:pPr>
      <w:bookmarkStart w:id="0" w:name="_GoBack"/>
      <w:bookmarkEnd w:id="0"/>
      <w:r w:rsidRPr="0072598F">
        <w:rPr>
          <w:color w:val="000000"/>
          <w:sz w:val="16"/>
          <w:szCs w:val="16"/>
        </w:rPr>
        <w:t xml:space="preserve"> </w:t>
      </w:r>
      <w:r w:rsidR="00461628">
        <w:rPr>
          <w:color w:val="000000"/>
          <w:sz w:val="16"/>
          <w:szCs w:val="16"/>
        </w:rPr>
        <w:fldChar w:fldCharType="begin">
          <w:ffData>
            <w:name w:val="ТекстовоеПоле1000"/>
            <w:enabled/>
            <w:calcOnExit w:val="0"/>
            <w:textInput/>
          </w:ffData>
        </w:fldChar>
      </w:r>
      <w:bookmarkStart w:id="1" w:name="ТекстовоеПоле1000"/>
      <w:r w:rsidR="008861D1">
        <w:rPr>
          <w:color w:val="000000"/>
          <w:sz w:val="16"/>
          <w:szCs w:val="16"/>
        </w:rPr>
        <w:instrText xml:space="preserve"> FORMTEXT </w:instrText>
      </w:r>
      <w:r w:rsidR="00461628">
        <w:rPr>
          <w:color w:val="000000"/>
          <w:sz w:val="16"/>
          <w:szCs w:val="16"/>
        </w:rPr>
      </w:r>
      <w:r w:rsidR="00461628">
        <w:rPr>
          <w:color w:val="000000"/>
          <w:sz w:val="16"/>
          <w:szCs w:val="16"/>
        </w:rPr>
        <w:fldChar w:fldCharType="separate"/>
      </w:r>
      <w:r w:rsidR="00856EB6">
        <w:rPr>
          <w:color w:val="000000"/>
          <w:sz w:val="16"/>
          <w:szCs w:val="16"/>
        </w:rPr>
        <w:t>Персональные данные</w:t>
      </w:r>
      <w:r w:rsidR="00461628">
        <w:rPr>
          <w:color w:val="000000"/>
          <w:sz w:val="16"/>
          <w:szCs w:val="16"/>
        </w:rPr>
        <w:fldChar w:fldCharType="end"/>
      </w:r>
      <w:bookmarkEnd w:id="1"/>
      <w:r w:rsidR="008861D1">
        <w:rPr>
          <w:sz w:val="16"/>
          <w:szCs w:val="16"/>
        </w:rPr>
        <w:br/>
      </w:r>
      <w:r w:rsidR="00D30B34">
        <w:rPr>
          <w:sz w:val="16"/>
          <w:szCs w:val="16"/>
        </w:rPr>
        <w:t>Унифицированная форма № Т-1</w:t>
      </w:r>
      <w:r w:rsidR="00D30B34" w:rsidRPr="00A833C7">
        <w:rPr>
          <w:sz w:val="16"/>
          <w:szCs w:val="16"/>
        </w:rPr>
        <w:br/>
      </w:r>
      <w:r w:rsidR="00D30B34">
        <w:rPr>
          <w:sz w:val="16"/>
          <w:szCs w:val="16"/>
        </w:rPr>
        <w:t>Утверждена Постановлением Госкомстата</w:t>
      </w:r>
      <w:r w:rsidR="00D30B34" w:rsidRPr="00A833C7">
        <w:rPr>
          <w:sz w:val="16"/>
          <w:szCs w:val="16"/>
        </w:rPr>
        <w:t xml:space="preserve"> </w:t>
      </w:r>
      <w:r w:rsidR="00D30B34">
        <w:rPr>
          <w:sz w:val="16"/>
          <w:szCs w:val="16"/>
        </w:rPr>
        <w:t>России</w:t>
      </w:r>
      <w:r w:rsidR="00D30B34" w:rsidRPr="00A833C7">
        <w:rPr>
          <w:sz w:val="16"/>
          <w:szCs w:val="16"/>
        </w:rPr>
        <w:br/>
      </w:r>
      <w:r w:rsidR="00D30B34">
        <w:rPr>
          <w:sz w:val="16"/>
          <w:szCs w:val="16"/>
        </w:rPr>
        <w:t xml:space="preserve">от </w:t>
      </w:r>
      <w:r w:rsidR="00D30B34" w:rsidRPr="00A833C7">
        <w:rPr>
          <w:sz w:val="16"/>
          <w:szCs w:val="16"/>
        </w:rPr>
        <w:t>05</w:t>
      </w:r>
      <w:r w:rsidR="00D30B34">
        <w:rPr>
          <w:sz w:val="16"/>
          <w:szCs w:val="16"/>
        </w:rPr>
        <w:t>.</w:t>
      </w:r>
      <w:r w:rsidR="00D30B34" w:rsidRPr="00A833C7">
        <w:rPr>
          <w:sz w:val="16"/>
          <w:szCs w:val="16"/>
        </w:rPr>
        <w:t>01</w:t>
      </w:r>
      <w:r w:rsidR="00D30B34">
        <w:rPr>
          <w:sz w:val="16"/>
          <w:szCs w:val="16"/>
        </w:rPr>
        <w:t>.</w:t>
      </w:r>
      <w:r w:rsidR="00D30B34" w:rsidRPr="00A833C7">
        <w:rPr>
          <w:sz w:val="16"/>
          <w:szCs w:val="16"/>
        </w:rPr>
        <w:t>20</w:t>
      </w:r>
      <w:r w:rsidR="00D30B34">
        <w:rPr>
          <w:sz w:val="16"/>
          <w:szCs w:val="16"/>
        </w:rPr>
        <w:t>0</w:t>
      </w:r>
      <w:r w:rsidR="00D30B34" w:rsidRPr="00A833C7">
        <w:rPr>
          <w:sz w:val="16"/>
          <w:szCs w:val="16"/>
        </w:rPr>
        <w:t>4</w:t>
      </w:r>
      <w:r w:rsidR="00D30B34">
        <w:rPr>
          <w:sz w:val="16"/>
          <w:szCs w:val="16"/>
        </w:rPr>
        <w:t xml:space="preserve"> № </w:t>
      </w:r>
      <w:r w:rsidR="00D30B34" w:rsidRPr="00A833C7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D30B34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Код</w:t>
            </w:r>
          </w:p>
        </w:tc>
      </w:tr>
      <w:tr w:rsidR="00D30B34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0301001</w:t>
            </w:r>
          </w:p>
        </w:tc>
      </w:tr>
      <w:tr w:rsidR="00D30B34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72598F" w:rsidRDefault="007108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Муниципальное бютжетное общеобразовательное учреждение средняя школа №5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E12125" w:rsidRDefault="0071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1095746</w:t>
            </w:r>
          </w:p>
        </w:tc>
      </w:tr>
    </w:tbl>
    <w:p w:rsidR="00D30B34" w:rsidRDefault="00D30B34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D30B34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34" w:rsidRDefault="00D30B34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B34" w:rsidRDefault="00D30B34">
            <w:pPr>
              <w:jc w:val="center"/>
            </w:pPr>
            <w:r>
              <w:t>Дата составления</w:t>
            </w:r>
          </w:p>
        </w:tc>
      </w:tr>
      <w:tr w:rsidR="00D30B34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72598F" w:rsidRDefault="0071087F" w:rsidP="00E7585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17-к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1E589D" w:rsidRDefault="007108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03.02.2010 </w:t>
            </w:r>
          </w:p>
        </w:tc>
      </w:tr>
    </w:tbl>
    <w:p w:rsidR="00D30B34" w:rsidRDefault="00D30B3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:rsidR="00D30B34" w:rsidRDefault="00D30B34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D30B34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Дата</w:t>
            </w:r>
          </w:p>
        </w:tc>
      </w:tr>
      <w:tr w:rsidR="00D30B34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72598F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03.02.2010 </w:t>
            </w:r>
          </w:p>
        </w:tc>
      </w:tr>
      <w:tr w:rsidR="00D30B34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Pr="0072598F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03.02.2030 </w:t>
            </w:r>
          </w:p>
        </w:tc>
      </w:tr>
    </w:tbl>
    <w:p w:rsidR="00D30B34" w:rsidRDefault="00D30B34">
      <w:pPr>
        <w:spacing w:before="24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D30B34">
        <w:tc>
          <w:tcPr>
            <w:tcW w:w="8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D30B34">
            <w:pPr>
              <w:jc w:val="center"/>
            </w:pPr>
            <w:r>
              <w:t>Табельный номер</w:t>
            </w:r>
          </w:p>
        </w:tc>
      </w:tr>
      <w:tr w:rsidR="00D30B34"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Маслов Дмитрий Игоревич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0B34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:rsidR="00D30B34" w:rsidRDefault="00D30B34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D30B34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72598F" w:rsidRDefault="0071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D30B34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D30B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AC7948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Программист</w:t>
            </w:r>
            <w:r w:rsidR="00E75856">
              <w:rPr>
                <w:lang w:val="en-US"/>
              </w:rPr>
              <w:t>,</w:t>
            </w:r>
            <w:r w:rsidR="008B17D3">
              <w:t xml:space="preserve"> </w:t>
            </w:r>
            <w:r w:rsidR="00E75856">
              <w:rPr>
                <w:lang w:val="en-US"/>
              </w:rPr>
              <w:t>,</w:t>
            </w:r>
            <w:r w:rsidR="008B17D3">
              <w:t xml:space="preserve"> </w:t>
            </w:r>
            <w:r>
              <w:rPr>
                <w:lang w:val="en-US"/>
              </w:rPr>
              <w:t>категория</w:t>
            </w:r>
          </w:p>
        </w:tc>
      </w:tr>
      <w:tr w:rsidR="00D30B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D30B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8B17D3" w:rsidP="00DF6B9B">
            <w:pPr>
              <w:jc w:val="center"/>
            </w:pPr>
            <w:r>
              <w:t xml:space="preserve">Характер работы </w:t>
            </w:r>
            <w:r w:rsidR="0071087F">
              <w:t>Характер работы</w:t>
            </w:r>
            <w:r>
              <w:t xml:space="preserve">   вид работы </w:t>
            </w:r>
            <w:bookmarkStart w:id="2" w:name="ТекстовоеПоле13"/>
            <w:r w:rsidR="00461628"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461628">
              <w:fldChar w:fldCharType="separate"/>
            </w:r>
            <w:r w:rsidR="00856EB6">
              <w:t>основная</w:t>
            </w:r>
            <w:r w:rsidR="00461628">
              <w:fldChar w:fldCharType="end"/>
            </w:r>
            <w:bookmarkEnd w:id="2"/>
          </w:p>
        </w:tc>
      </w:tr>
      <w:tr w:rsidR="00D30B34" w:rsidRPr="00DF6B9B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DF6B9B" w:rsidRDefault="008B17D3" w:rsidP="00DF6B9B">
            <w:pPr>
              <w:jc w:val="center"/>
            </w:pPr>
            <w:r>
              <w:t>Режим</w:t>
            </w:r>
            <w:r w:rsidRPr="00DF6B9B">
              <w:t xml:space="preserve"> </w:t>
            </w:r>
            <w:r>
              <w:t>труда</w:t>
            </w:r>
            <w:r w:rsidRPr="00DF6B9B">
              <w:t xml:space="preserve"> </w:t>
            </w:r>
            <w:r w:rsidR="0071087F">
              <w:t>Режим труда</w:t>
            </w:r>
            <w:r w:rsidRPr="00DF6B9B">
              <w:t xml:space="preserve">   </w:t>
            </w:r>
            <w:r>
              <w:t>продолжит</w:t>
            </w:r>
            <w:r w:rsidRPr="00DF6B9B">
              <w:t xml:space="preserve">. </w:t>
            </w:r>
            <w:r>
              <w:t>раб</w:t>
            </w:r>
            <w:r w:rsidRPr="00DF6B9B">
              <w:t xml:space="preserve">. </w:t>
            </w:r>
            <w:r>
              <w:t>недели</w:t>
            </w:r>
            <w:r w:rsidRPr="00DF6B9B">
              <w:t xml:space="preserve">  </w:t>
            </w:r>
            <w:r w:rsidR="0071087F">
              <w:t>5 дней</w:t>
            </w:r>
          </w:p>
        </w:tc>
      </w:tr>
      <w:tr w:rsidR="00D30B34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:rsidR="00D30B34" w:rsidRDefault="00D30B34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D30B34" w:rsidTr="003D21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AC7948" w:rsidRDefault="0071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/>
        </w:tc>
      </w:tr>
      <w:tr w:rsidR="00D30B34" w:rsidTr="003D21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</w:tr>
    </w:tbl>
    <w:p w:rsidR="00D30B34" w:rsidRDefault="00D30B3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D30B34" w:rsidTr="003D21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ind w:left="1673"/>
            </w:pPr>
            <w: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B34" w:rsidRPr="00AC7948" w:rsidRDefault="0071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D30B34" w:rsidRDefault="00D30B34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/>
        </w:tc>
      </w:tr>
      <w:tr w:rsidR="00D30B34" w:rsidTr="003D21A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</w:tr>
    </w:tbl>
    <w:p w:rsidR="00D30B34" w:rsidRDefault="00D30B34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D30B34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Pr="008C1741" w:rsidRDefault="0071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8B17D3" w:rsidP="00BC15F7">
            <w:r>
              <w:t>дней</w:t>
            </w:r>
          </w:p>
        </w:tc>
      </w:tr>
    </w:tbl>
    <w:p w:rsidR="00D30B34" w:rsidRDefault="00D30B34">
      <w:pPr>
        <w:spacing w:before="360"/>
      </w:pPr>
    </w:p>
    <w:p w:rsidR="00D30B34" w:rsidRDefault="00D30B34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227"/>
        <w:gridCol w:w="2835"/>
        <w:gridCol w:w="851"/>
        <w:gridCol w:w="2126"/>
      </w:tblGrid>
      <w:tr w:rsidR="008B17D3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7D3" w:rsidRDefault="008B17D3">
            <w:pPr>
              <w:ind w:firstLine="539"/>
            </w:pPr>
            <w:r>
              <w:t>Трудовой договор от “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7D3" w:rsidRDefault="008B17D3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17D3" w:rsidRPr="00AC7948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03.02.2010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7D3" w:rsidRDefault="008B17D3" w:rsidP="008B17D3">
            <w:r>
              <w:t xml:space="preserve">   </w:t>
            </w:r>
            <w:r w:rsidR="00876CDF">
              <w:t xml:space="preserve">      </w:t>
            </w:r>
            <w:r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17D3" w:rsidRPr="00AC7948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ТД-17</w:t>
            </w:r>
          </w:p>
        </w:tc>
      </w:tr>
    </w:tbl>
    <w:p w:rsidR="00D30B34" w:rsidRDefault="00D30B3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D30B34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B34" w:rsidRPr="00AC7948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Директор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B34" w:rsidRDefault="00D30B3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B34" w:rsidRPr="00AC7948" w:rsidRDefault="0071087F" w:rsidP="00DF6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Комаровских М. В.</w:t>
            </w:r>
          </w:p>
        </w:tc>
      </w:tr>
      <w:tr w:rsidR="00D30B34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D30B34" w:rsidRDefault="00D30B3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D30B34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D30B34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0B34" w:rsidRDefault="00D30B34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B34" w:rsidRDefault="00D30B34">
            <w:pPr>
              <w:jc w:val="right"/>
            </w:pPr>
            <w:r>
              <w:t>г.</w:t>
            </w:r>
          </w:p>
        </w:tc>
      </w:tr>
      <w:tr w:rsidR="00D30B34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0B34" w:rsidRDefault="00D30B34">
            <w:pPr>
              <w:jc w:val="right"/>
              <w:rPr>
                <w:sz w:val="16"/>
                <w:szCs w:val="16"/>
              </w:rPr>
            </w:pPr>
          </w:p>
        </w:tc>
      </w:tr>
    </w:tbl>
    <w:p w:rsidR="00D30B34" w:rsidRDefault="00D30B34"/>
    <w:sectPr w:rsidR="00D30B34" w:rsidSect="00AD007C">
      <w:headerReference w:type="default" r:id="rId6"/>
      <w:footerReference w:type="default" r:id="rId7"/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BD6" w:rsidRDefault="00FA6BD6">
      <w:r>
        <w:separator/>
      </w:r>
    </w:p>
  </w:endnote>
  <w:endnote w:type="continuationSeparator" w:id="0">
    <w:p w:rsidR="00FA6BD6" w:rsidRDefault="00FA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34" w:rsidRDefault="00D30B3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BD6" w:rsidRDefault="00FA6BD6">
      <w:r>
        <w:separator/>
      </w:r>
    </w:p>
  </w:footnote>
  <w:footnote w:type="continuationSeparator" w:id="0">
    <w:p w:rsidR="00FA6BD6" w:rsidRDefault="00FA6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34" w:rsidRDefault="00D30B34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856EB6"/>
    <w:rsid w:val="00076079"/>
    <w:rsid w:val="001E589D"/>
    <w:rsid w:val="00211141"/>
    <w:rsid w:val="0032177E"/>
    <w:rsid w:val="003D21A8"/>
    <w:rsid w:val="003F2FC5"/>
    <w:rsid w:val="00461628"/>
    <w:rsid w:val="004E1C81"/>
    <w:rsid w:val="004F75AC"/>
    <w:rsid w:val="00547568"/>
    <w:rsid w:val="005623C2"/>
    <w:rsid w:val="005C6D51"/>
    <w:rsid w:val="0067702E"/>
    <w:rsid w:val="00690AB3"/>
    <w:rsid w:val="00695420"/>
    <w:rsid w:val="006E71D3"/>
    <w:rsid w:val="0071087F"/>
    <w:rsid w:val="0072598F"/>
    <w:rsid w:val="00826816"/>
    <w:rsid w:val="00856EB6"/>
    <w:rsid w:val="00876CDF"/>
    <w:rsid w:val="008861D1"/>
    <w:rsid w:val="008B17D3"/>
    <w:rsid w:val="008C1741"/>
    <w:rsid w:val="009043B9"/>
    <w:rsid w:val="009C36F1"/>
    <w:rsid w:val="00A70BE4"/>
    <w:rsid w:val="00A73676"/>
    <w:rsid w:val="00A833C7"/>
    <w:rsid w:val="00AC7948"/>
    <w:rsid w:val="00AD007C"/>
    <w:rsid w:val="00B0014B"/>
    <w:rsid w:val="00B6184D"/>
    <w:rsid w:val="00BC15F7"/>
    <w:rsid w:val="00BD2894"/>
    <w:rsid w:val="00C247A6"/>
    <w:rsid w:val="00D30B34"/>
    <w:rsid w:val="00DC7A4D"/>
    <w:rsid w:val="00DF6B9B"/>
    <w:rsid w:val="00E12125"/>
    <w:rsid w:val="00E75856"/>
    <w:rsid w:val="00ED1243"/>
    <w:rsid w:val="00FA6BD6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5:docId w15:val="{68E50AE0-F038-42A3-B0C0-5C916754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07C"/>
    <w:pPr>
      <w:autoSpaceDE w:val="0"/>
      <w:autoSpaceDN w:val="0"/>
    </w:pPr>
  </w:style>
  <w:style w:type="paragraph" w:styleId="1">
    <w:name w:val="heading 1"/>
    <w:basedOn w:val="a"/>
    <w:next w:val="a"/>
    <w:qFormat/>
    <w:rsid w:val="00AD007C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rsid w:val="00AD007C"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007C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D007C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TR282\shabl\nshab1p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nshab1p1.DOT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КонсультантПлюс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yardo</dc:creator>
  <cp:keywords/>
  <dc:description/>
  <cp:lastModifiedBy>yardo</cp:lastModifiedBy>
  <cp:revision>2</cp:revision>
  <cp:lastPrinted>1899-12-31T21:00:00Z</cp:lastPrinted>
  <dcterms:created xsi:type="dcterms:W3CDTF">2023-08-09T09:31:00Z</dcterms:created>
  <dcterms:modified xsi:type="dcterms:W3CDTF">2023-08-09T09:31:00Z</dcterms:modified>
</cp:coreProperties>
</file>