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EF" w:rsidRDefault="008621EB" w:rsidP="00F64AC7">
      <w:pPr>
        <w:ind w:left="6747"/>
        <w:jc w:val="right"/>
        <w:rPr>
          <w:sz w:val="16"/>
          <w:szCs w:val="16"/>
        </w:rPr>
      </w:pPr>
      <w:r w:rsidRPr="002E2D14">
        <w:rPr>
          <w:color w:val="000000"/>
          <w:sz w:val="16"/>
          <w:szCs w:val="16"/>
        </w:rPr>
        <w:fldChar w:fldCharType="begin">
          <w:ffData>
            <w:name w:val="ТекстовоеПоле1000"/>
            <w:enabled/>
            <w:calcOnExit w:val="0"/>
            <w:textInput/>
          </w:ffData>
        </w:fldChar>
      </w:r>
      <w:bookmarkStart w:id="0" w:name="ТекстовоеПоле1000"/>
      <w:r w:rsidR="00F64AC7" w:rsidRPr="002E2D14">
        <w:rPr>
          <w:color w:val="000000"/>
          <w:sz w:val="16"/>
          <w:szCs w:val="16"/>
        </w:rPr>
        <w:instrText xml:space="preserve"> FORMTEXT </w:instrText>
      </w:r>
      <w:r w:rsidRPr="002E2D14">
        <w:rPr>
          <w:color w:val="000000"/>
          <w:sz w:val="16"/>
          <w:szCs w:val="16"/>
        </w:rPr>
      </w:r>
      <w:r w:rsidRPr="002E2D14">
        <w:rPr>
          <w:color w:val="000000"/>
          <w:sz w:val="16"/>
          <w:szCs w:val="16"/>
        </w:rPr>
        <w:fldChar w:fldCharType="separate"/>
      </w:r>
      <w:r w:rsidR="00FC0F60">
        <w:rPr>
          <w:color w:val="000000"/>
          <w:sz w:val="16"/>
          <w:szCs w:val="16"/>
        </w:rPr>
        <w:t>Персональные данные</w:t>
      </w:r>
      <w:bookmarkEnd w:id="0"/>
      <w:r w:rsidRPr="002E2D14">
        <w:rPr>
          <w:color w:val="000000"/>
          <w:sz w:val="16"/>
          <w:szCs w:val="16"/>
        </w:rPr>
        <w:fldChar w:fldCharType="end"/>
      </w:r>
      <w:r w:rsidR="00F64AC7">
        <w:rPr>
          <w:sz w:val="16"/>
          <w:szCs w:val="16"/>
        </w:rPr>
        <w:br/>
      </w:r>
      <w:r w:rsidR="00C203EF">
        <w:rPr>
          <w:sz w:val="16"/>
          <w:szCs w:val="16"/>
        </w:rPr>
        <w:t>Унифицированная форма № Т-8</w:t>
      </w:r>
    </w:p>
    <w:p w:rsidR="00C203EF" w:rsidRDefault="00C203EF" w:rsidP="00F64AC7">
      <w:pPr>
        <w:spacing w:after="120"/>
        <w:ind w:left="6747"/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7088"/>
        <w:gridCol w:w="680"/>
        <w:gridCol w:w="1021"/>
        <w:gridCol w:w="1417"/>
      </w:tblGrid>
      <w:tr w:rsidR="00C203EF">
        <w:trPr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3EF" w:rsidRDefault="00C203EF">
            <w:pPr>
              <w:jc w:val="center"/>
            </w:pPr>
            <w:r>
              <w:t>Код</w:t>
            </w:r>
          </w:p>
        </w:tc>
      </w:tr>
      <w:tr w:rsidR="00C203EF">
        <w:trPr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ind w:right="85"/>
              <w:jc w:val="right"/>
            </w:pPr>
            <w:r>
              <w:t>Форма по ОКУД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3EF" w:rsidRDefault="00C203EF">
            <w:pPr>
              <w:jc w:val="center"/>
            </w:pPr>
            <w:r>
              <w:t>0301006</w:t>
            </w:r>
          </w:p>
        </w:tc>
      </w:tr>
      <w:tr w:rsidR="00C203EF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03EF" w:rsidRPr="00457339" w:rsidRDefault="00457339" w:rsidP="00865E4A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&lt;</w:t>
            </w:r>
            <w:r w:rsidR="00865E4A">
              <w:rPr>
                <w:b/>
              </w:rPr>
              <w:t>полное название</w:t>
            </w:r>
            <w:r>
              <w:rPr>
                <w:b/>
                <w:lang w:val="en-US"/>
              </w:rPr>
              <w:t>&gt;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ind w:right="85"/>
              <w:jc w:val="right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3EF" w:rsidRPr="00457339" w:rsidRDefault="00865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окпо</w:t>
            </w:r>
            <w:proofErr w:type="spellEnd"/>
            <w:r w:rsidR="00457339">
              <w:rPr>
                <w:lang w:val="en-US"/>
              </w:rPr>
              <w:t>&gt;</w:t>
            </w:r>
          </w:p>
        </w:tc>
      </w:tr>
      <w:tr w:rsidR="00C203EF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ind w:right="85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center"/>
              <w:rPr>
                <w:sz w:val="16"/>
                <w:szCs w:val="16"/>
              </w:rPr>
            </w:pPr>
          </w:p>
        </w:tc>
      </w:tr>
    </w:tbl>
    <w:p w:rsidR="00C203EF" w:rsidRDefault="00C203EF">
      <w:pPr>
        <w:spacing w:before="60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727"/>
        <w:gridCol w:w="1672"/>
        <w:gridCol w:w="1673"/>
      </w:tblGrid>
      <w:tr w:rsidR="00C203EF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ind w:right="113"/>
              <w:jc w:val="right"/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EF" w:rsidRDefault="00C203EF">
            <w:pPr>
              <w:jc w:val="center"/>
            </w:pPr>
            <w:r>
              <w:t>Номер документа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EF" w:rsidRDefault="00C203EF">
            <w:pPr>
              <w:jc w:val="center"/>
            </w:pPr>
            <w:r>
              <w:t>Дата составления</w:t>
            </w:r>
          </w:p>
        </w:tc>
      </w:tr>
      <w:tr w:rsidR="00C203EF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3EF" w:rsidRDefault="00C203EF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3EF" w:rsidRPr="00457339" w:rsidRDefault="00457339" w:rsidP="00865E4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&lt;</w:t>
            </w:r>
            <w:r w:rsidR="00865E4A">
              <w:rPr>
                <w:b/>
                <w:bCs/>
                <w:sz w:val="24"/>
                <w:szCs w:val="24"/>
              </w:rPr>
              <w:t>номер приказа</w:t>
            </w:r>
            <w:r>
              <w:rPr>
                <w:b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3EF" w:rsidRPr="00457339" w:rsidRDefault="00457339" w:rsidP="00865E4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&lt;</w:t>
            </w:r>
            <w:r w:rsidR="00865E4A">
              <w:rPr>
                <w:b/>
                <w:bCs/>
                <w:sz w:val="24"/>
                <w:szCs w:val="24"/>
              </w:rPr>
              <w:t>дата приказа</w:t>
            </w:r>
            <w:r>
              <w:rPr>
                <w:b/>
                <w:bCs/>
                <w:sz w:val="24"/>
                <w:szCs w:val="24"/>
                <w:lang w:val="en-US"/>
              </w:rPr>
              <w:t>&gt;</w:t>
            </w:r>
          </w:p>
        </w:tc>
      </w:tr>
    </w:tbl>
    <w:p w:rsidR="00C203EF" w:rsidRDefault="00C203EF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</w:rPr>
        <w:br/>
        <w:t>о прекращении (расторжении) трудового договора с работником (увольнении)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678"/>
        <w:gridCol w:w="278"/>
        <w:gridCol w:w="2444"/>
        <w:gridCol w:w="141"/>
        <w:gridCol w:w="567"/>
        <w:gridCol w:w="1560"/>
        <w:gridCol w:w="141"/>
      </w:tblGrid>
      <w:tr w:rsidR="004A5CE5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4A5CE5" w:rsidRDefault="004A5C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Прекратить действие трудового договора от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4A5CE5" w:rsidRDefault="004A5C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5CE5" w:rsidRPr="00D70657" w:rsidRDefault="00D70657" w:rsidP="00865E4A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&lt;</w:t>
            </w:r>
            <w:r w:rsidR="00865E4A">
              <w:rPr>
                <w:b/>
                <w:bCs/>
                <w:sz w:val="22"/>
                <w:szCs w:val="22"/>
              </w:rPr>
              <w:t>дата договора</w:t>
            </w:r>
            <w:r>
              <w:rPr>
                <w:b/>
                <w:bCs/>
                <w:sz w:val="22"/>
                <w:szCs w:val="22"/>
                <w:lang w:val="en-US"/>
              </w:rPr>
              <w:t>&gt;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CE5" w:rsidRDefault="004A5C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№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5CE5" w:rsidRPr="006D74B4" w:rsidRDefault="00865E4A" w:rsidP="00865E4A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&lt;</w:t>
            </w:r>
            <w:r>
              <w:rPr>
                <w:b/>
                <w:bCs/>
                <w:sz w:val="22"/>
                <w:szCs w:val="22"/>
              </w:rPr>
              <w:t>номер договора</w:t>
            </w:r>
            <w:r w:rsidR="006D74B4">
              <w:rPr>
                <w:b/>
                <w:bCs/>
                <w:sz w:val="22"/>
                <w:szCs w:val="22"/>
                <w:lang w:val="en-US"/>
              </w:rPr>
              <w:t>&gt;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4A5CE5" w:rsidRDefault="004A5CE5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,</w:t>
            </w:r>
          </w:p>
        </w:tc>
      </w:tr>
      <w:tr w:rsidR="004A5CE5">
        <w:trPr>
          <w:gridAfter w:val="3"/>
          <w:wAfter w:w="2268" w:type="dxa"/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4A5CE5" w:rsidRDefault="004A5CE5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уволить “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4A5CE5" w:rsidRDefault="004A5C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”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5CE5" w:rsidRPr="00CB316F" w:rsidRDefault="00CB316F" w:rsidP="00865E4A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&lt;</w:t>
            </w:r>
            <w:r w:rsidR="00865E4A">
              <w:rPr>
                <w:b/>
                <w:bCs/>
                <w:sz w:val="22"/>
                <w:szCs w:val="22"/>
              </w:rPr>
              <w:t>дата увольнения</w:t>
            </w:r>
            <w:r>
              <w:rPr>
                <w:b/>
                <w:bCs/>
                <w:sz w:val="22"/>
                <w:szCs w:val="22"/>
                <w:lang w:val="en-US"/>
              </w:rPr>
              <w:t>&gt;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4A5CE5" w:rsidRDefault="004A5CE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:rsidR="00C203EF" w:rsidRDefault="00C203EF">
      <w:pPr>
        <w:jc w:val="righ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ненужное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зачеркнуть</w:t>
      </w:r>
      <w:proofErr w:type="spellEnd"/>
      <w:r>
        <w:rPr>
          <w:sz w:val="16"/>
          <w:szCs w:val="16"/>
          <w:lang w:val="en-US"/>
        </w:rPr>
        <w:t>)</w:t>
      </w:r>
    </w:p>
    <w:p w:rsidR="00C203EF" w:rsidRDefault="00C203EF">
      <w:pPr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505"/>
        <w:gridCol w:w="1701"/>
      </w:tblGrid>
      <w:tr w:rsidR="00C203EF"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203EF" w:rsidRDefault="00C203EF">
            <w:pPr>
              <w:pStyle w:val="2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03EF" w:rsidRDefault="00C203EF">
            <w:pPr>
              <w:jc w:val="center"/>
            </w:pPr>
            <w:r>
              <w:t>Табельный номер</w:t>
            </w:r>
          </w:p>
        </w:tc>
      </w:tr>
      <w:tr w:rsidR="00C203EF"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203EF" w:rsidRPr="006D74B4" w:rsidRDefault="006D74B4" w:rsidP="00865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865E4A">
              <w:t>ФИО</w:t>
            </w:r>
            <w:r>
              <w:rPr>
                <w:lang w:val="en-US"/>
              </w:rPr>
              <w:t>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203EF" w:rsidRPr="00457339" w:rsidRDefault="00457339" w:rsidP="00865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865E4A">
              <w:t>табельный номер</w:t>
            </w:r>
            <w:r>
              <w:rPr>
                <w:lang w:val="en-US"/>
              </w:rPr>
              <w:t>&gt;</w:t>
            </w:r>
          </w:p>
        </w:tc>
      </w:tr>
      <w:tr w:rsidR="00C203EF">
        <w:trPr>
          <w:cantSplit/>
          <w:trHeight w:val="186"/>
        </w:trPr>
        <w:tc>
          <w:tcPr>
            <w:tcW w:w="85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03EF" w:rsidRDefault="00C203EF">
            <w:pPr>
              <w:ind w:left="42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03EF" w:rsidRDefault="00C203EF">
            <w:pPr>
              <w:jc w:val="center"/>
            </w:pPr>
          </w:p>
        </w:tc>
      </w:tr>
      <w:tr w:rsidR="00C203EF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03EF" w:rsidRPr="006D74B4" w:rsidRDefault="006D74B4" w:rsidP="00865E4A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865E4A">
              <w:t>отдел</w:t>
            </w:r>
            <w:r>
              <w:rPr>
                <w:lang w:val="en-US"/>
              </w:rPr>
              <w:t>&gt;</w:t>
            </w:r>
          </w:p>
        </w:tc>
      </w:tr>
      <w:tr w:rsidR="00C203EF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center"/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C203EF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03EF" w:rsidRPr="006D74B4" w:rsidRDefault="006D74B4" w:rsidP="00865E4A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865E4A">
              <w:t>должность</w:t>
            </w:r>
            <w:r>
              <w:rPr>
                <w:lang w:val="en-US"/>
              </w:rPr>
              <w:t>&gt;</w:t>
            </w:r>
          </w:p>
        </w:tc>
      </w:tr>
      <w:tr w:rsidR="00C203EF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center"/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C203EF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03EF" w:rsidRDefault="00C203EF">
            <w:pPr>
              <w:jc w:val="center"/>
            </w:pPr>
          </w:p>
        </w:tc>
      </w:tr>
    </w:tbl>
    <w:p w:rsidR="00C203EF" w:rsidRPr="002A358D" w:rsidRDefault="006D74B4">
      <w:pPr>
        <w:spacing w:before="480"/>
        <w:jc w:val="center"/>
      </w:pPr>
      <w:r w:rsidRPr="00865E4A">
        <w:t>&lt;</w:t>
      </w:r>
      <w:r w:rsidR="00865E4A">
        <w:t>основания</w:t>
      </w:r>
      <w:r w:rsidRPr="00865E4A">
        <w:t>&gt;</w:t>
      </w:r>
      <w:r w:rsidR="00865E4A">
        <w:t xml:space="preserve"> </w:t>
      </w:r>
      <w:r w:rsidR="00865E4A" w:rsidRPr="002A358D">
        <w:t>&lt;</w:t>
      </w:r>
      <w:r w:rsidR="00865E4A">
        <w:t>статья</w:t>
      </w:r>
      <w:r w:rsidR="00865E4A" w:rsidRPr="002A358D">
        <w:t>&gt; &lt;</w:t>
      </w:r>
      <w:r w:rsidR="00865E4A">
        <w:t>пункт</w:t>
      </w:r>
      <w:r w:rsidR="00865E4A" w:rsidRPr="002A358D">
        <w:t>&gt;</w:t>
      </w:r>
    </w:p>
    <w:p w:rsidR="00C203EF" w:rsidRDefault="00C203EF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:rsidR="00C203EF" w:rsidRDefault="00C203EF">
      <w:pPr>
        <w:jc w:val="center"/>
      </w:pPr>
    </w:p>
    <w:p w:rsidR="00C203EF" w:rsidRDefault="00C203EF">
      <w:pPr>
        <w:pBdr>
          <w:top w:val="single" w:sz="4" w:space="1" w:color="auto"/>
        </w:pBdr>
        <w:rPr>
          <w:sz w:val="2"/>
          <w:szCs w:val="2"/>
        </w:rPr>
      </w:pPr>
    </w:p>
    <w:p w:rsidR="00C203EF" w:rsidRDefault="00C203EF">
      <w:pPr>
        <w:spacing w:before="360"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5"/>
        <w:gridCol w:w="8221"/>
      </w:tblGrid>
      <w:tr w:rsidR="00C203E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3EF" w:rsidRDefault="00C203EF">
            <w:r>
              <w:t>Основание (документ, номер, дата):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03EF" w:rsidRPr="00865E4A" w:rsidRDefault="00865E4A" w:rsidP="00865E4A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865E4A">
              <w:rPr>
                <w:lang w:val="en-US"/>
              </w:rPr>
              <w:t>ОснованиеНаименование</w:t>
            </w:r>
            <w:proofErr w:type="spellEnd"/>
            <w:r w:rsidR="00D70657">
              <w:rPr>
                <w:lang w:val="en-US"/>
              </w:rPr>
              <w:t>&gt;</w:t>
            </w:r>
            <w: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t>ОснованиеНомер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t>ОснованиеСерия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t>ОснованиеДата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C203E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3EF" w:rsidRDefault="00C203EF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3EF" w:rsidRDefault="00C203EF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(заявление работника, служебная записка, медицинское заключение и т.д.)</w:t>
            </w:r>
          </w:p>
        </w:tc>
      </w:tr>
    </w:tbl>
    <w:p w:rsidR="00C203EF" w:rsidRPr="00C203EF" w:rsidRDefault="00C203EF">
      <w:pPr>
        <w:spacing w:before="60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628"/>
        <w:gridCol w:w="2759"/>
        <w:gridCol w:w="283"/>
        <w:gridCol w:w="1418"/>
        <w:gridCol w:w="284"/>
        <w:gridCol w:w="2835"/>
      </w:tblGrid>
      <w:tr w:rsidR="00C203EF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03EF" w:rsidRPr="006D74B4" w:rsidRDefault="006D74B4" w:rsidP="00865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865E4A">
              <w:t>должность руководителя</w:t>
            </w:r>
            <w:r>
              <w:rPr>
                <w:lang w:val="en-US"/>
              </w:rPr>
              <w:t>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03EF" w:rsidRDefault="00C203EF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03EF" w:rsidRPr="006D74B4" w:rsidRDefault="006D74B4" w:rsidP="00865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865E4A">
              <w:t>фамилия инициалы</w:t>
            </w:r>
            <w:r>
              <w:rPr>
                <w:lang w:val="en-US"/>
              </w:rPr>
              <w:t>&gt;</w:t>
            </w:r>
          </w:p>
        </w:tc>
      </w:tr>
      <w:tr w:rsidR="00C203EF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rPr>
                <w:sz w:val="14"/>
                <w:szCs w:val="14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C203EF" w:rsidRDefault="00C203EF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C203EF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3EF" w:rsidRDefault="00C203EF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03EF" w:rsidRDefault="00C203EF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3EF" w:rsidRDefault="00C203EF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03EF" w:rsidRDefault="00C203EF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3EF" w:rsidRDefault="00C203EF">
            <w: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03EF" w:rsidRDefault="00C203EF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3EF" w:rsidRDefault="00C203EF">
            <w:pPr>
              <w:jc w:val="right"/>
            </w:pPr>
            <w: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03EF" w:rsidRDefault="00C203E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3EF" w:rsidRDefault="00C203EF">
            <w:pPr>
              <w:jc w:val="right"/>
            </w:pPr>
            <w:r>
              <w:t>г.</w:t>
            </w:r>
          </w:p>
        </w:tc>
      </w:tr>
      <w:tr w:rsidR="00C203EF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right"/>
              <w:rPr>
                <w:sz w:val="16"/>
                <w:szCs w:val="16"/>
              </w:rPr>
            </w:pPr>
          </w:p>
        </w:tc>
      </w:tr>
    </w:tbl>
    <w:p w:rsidR="00C203EF" w:rsidRDefault="00C203EF">
      <w:pPr>
        <w:spacing w:before="480"/>
      </w:pPr>
      <w:r>
        <w:t>Мотивированное мнение выборного</w:t>
      </w:r>
      <w:r>
        <w:br/>
        <w:t>профсоюзного органа в письменной форме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71"/>
        <w:gridCol w:w="340"/>
        <w:gridCol w:w="227"/>
        <w:gridCol w:w="1418"/>
        <w:gridCol w:w="354"/>
        <w:gridCol w:w="355"/>
        <w:gridCol w:w="570"/>
        <w:gridCol w:w="850"/>
        <w:gridCol w:w="1358"/>
      </w:tblGrid>
      <w:tr w:rsidR="00C203EF">
        <w:trPr>
          <w:cantSplit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r>
              <w:t>(от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03EF" w:rsidRDefault="00C203EF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03EF" w:rsidRDefault="00C203EF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right"/>
            </w:pPr>
            <w: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03EF" w:rsidRDefault="00C203EF">
            <w:pPr>
              <w:jc w:val="center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pPr>
              <w:jc w:val="center"/>
            </w:pPr>
            <w:r>
              <w:t>г. 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03EF" w:rsidRDefault="00C203EF">
            <w:pPr>
              <w:jc w:val="center"/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C203EF" w:rsidRDefault="00C203EF">
            <w:r>
              <w:t>) рассмотрено</w:t>
            </w:r>
          </w:p>
        </w:tc>
      </w:tr>
    </w:tbl>
    <w:p w:rsidR="00C203EF" w:rsidRDefault="00C203EF"/>
    <w:sectPr w:rsidR="00C203EF" w:rsidSect="00BA4F10">
      <w:headerReference w:type="default" r:id="rId6"/>
      <w:pgSz w:w="11906" w:h="16838"/>
      <w:pgMar w:top="850" w:right="567" w:bottom="567" w:left="1134" w:header="397" w:footer="283" w:gutter="0"/>
      <w:cols w:space="709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090" w:rsidRDefault="00805090">
      <w:r>
        <w:separator/>
      </w:r>
    </w:p>
  </w:endnote>
  <w:endnote w:type="continuationSeparator" w:id="0">
    <w:p w:rsidR="00805090" w:rsidRDefault="00805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090" w:rsidRDefault="00805090">
      <w:r>
        <w:separator/>
      </w:r>
    </w:p>
  </w:footnote>
  <w:footnote w:type="continuationSeparator" w:id="0">
    <w:p w:rsidR="00805090" w:rsidRDefault="008050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3EF" w:rsidRDefault="00C203EF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FC0F60"/>
    <w:rsid w:val="00023F69"/>
    <w:rsid w:val="000A488D"/>
    <w:rsid w:val="0010480D"/>
    <w:rsid w:val="00167B83"/>
    <w:rsid w:val="002A358D"/>
    <w:rsid w:val="00322786"/>
    <w:rsid w:val="003F476B"/>
    <w:rsid w:val="00457339"/>
    <w:rsid w:val="004A5CE5"/>
    <w:rsid w:val="004C5566"/>
    <w:rsid w:val="005143CA"/>
    <w:rsid w:val="00516781"/>
    <w:rsid w:val="006D74B4"/>
    <w:rsid w:val="007065E7"/>
    <w:rsid w:val="00805090"/>
    <w:rsid w:val="008408D3"/>
    <w:rsid w:val="008621EB"/>
    <w:rsid w:val="00865E4A"/>
    <w:rsid w:val="00874BEB"/>
    <w:rsid w:val="00876EE9"/>
    <w:rsid w:val="008E15E9"/>
    <w:rsid w:val="00911AA9"/>
    <w:rsid w:val="009125D5"/>
    <w:rsid w:val="00BA4F10"/>
    <w:rsid w:val="00C203EF"/>
    <w:rsid w:val="00CB316F"/>
    <w:rsid w:val="00D13F92"/>
    <w:rsid w:val="00D70657"/>
    <w:rsid w:val="00EB60A4"/>
    <w:rsid w:val="00F64AC7"/>
    <w:rsid w:val="00FC0F60"/>
    <w:rsid w:val="00FE2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4F10"/>
    <w:pPr>
      <w:autoSpaceDE w:val="0"/>
      <w:autoSpaceDN w:val="0"/>
    </w:pPr>
  </w:style>
  <w:style w:type="paragraph" w:styleId="1">
    <w:name w:val="heading 1"/>
    <w:basedOn w:val="a"/>
    <w:next w:val="a"/>
    <w:qFormat/>
    <w:rsid w:val="00BA4F1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qFormat/>
    <w:rsid w:val="00BA4F1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qFormat/>
    <w:rsid w:val="00BA4F1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A4F1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A4F10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TR282\shabl\nshab2p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nshab2p1.DOT</Template>
  <TotalTime>126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Т-8</vt:lpstr>
    </vt:vector>
  </TitlesOfParts>
  <Company>КонсультантПлюс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Т-8</dc:title>
  <dc:subject/>
  <dc:creator>yardo</dc:creator>
  <cp:keywords/>
  <dc:description/>
  <cp:lastModifiedBy>HP</cp:lastModifiedBy>
  <cp:revision>5</cp:revision>
  <cp:lastPrinted>1601-01-01T00:00:00Z</cp:lastPrinted>
  <dcterms:created xsi:type="dcterms:W3CDTF">2022-05-20T21:39:00Z</dcterms:created>
  <dcterms:modified xsi:type="dcterms:W3CDTF">2022-05-21T14:07:00Z</dcterms:modified>
</cp:coreProperties>
</file>