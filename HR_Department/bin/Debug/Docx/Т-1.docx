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34" w:rsidRDefault="005C6D51" w:rsidP="008861D1">
      <w:pPr>
        <w:spacing w:after="120"/>
        <w:ind w:left="6662"/>
        <w:jc w:val="right"/>
        <w:rPr>
          <w:sz w:val="16"/>
          <w:szCs w:val="16"/>
        </w:rPr>
      </w:pPr>
      <w:r w:rsidRPr="0072598F">
        <w:rPr>
          <w:color w:val="000000"/>
          <w:sz w:val="16"/>
          <w:szCs w:val="16"/>
        </w:rPr>
        <w:t xml:space="preserve"> </w:t>
      </w:r>
      <w:r w:rsidR="00461628">
        <w:rPr>
          <w:color w:val="000000"/>
          <w:sz w:val="16"/>
          <w:szCs w:val="16"/>
        </w:rPr>
        <w:fldChar w:fldCharType="begin">
          <w:ffData>
            <w:name w:val="ТекстовоеПоле1000"/>
            <w:enabled/>
            <w:calcOnExit w:val="0"/>
            <w:textInput/>
          </w:ffData>
        </w:fldChar>
      </w:r>
      <w:bookmarkStart w:id="0" w:name="ТекстовоеПоле1000"/>
      <w:r w:rsidR="008861D1">
        <w:rPr>
          <w:color w:val="000000"/>
          <w:sz w:val="16"/>
          <w:szCs w:val="16"/>
        </w:rPr>
        <w:instrText xml:space="preserve"> FORMTEXT </w:instrText>
      </w:r>
      <w:r w:rsidR="00461628">
        <w:rPr>
          <w:color w:val="000000"/>
          <w:sz w:val="16"/>
          <w:szCs w:val="16"/>
        </w:rPr>
      </w:r>
      <w:r w:rsidR="00461628">
        <w:rPr>
          <w:color w:val="000000"/>
          <w:sz w:val="16"/>
          <w:szCs w:val="16"/>
        </w:rPr>
        <w:fldChar w:fldCharType="separate"/>
      </w:r>
      <w:r w:rsidR="00856EB6">
        <w:rPr>
          <w:color w:val="000000"/>
          <w:sz w:val="16"/>
          <w:szCs w:val="16"/>
        </w:rPr>
        <w:t>Персональные данные</w:t>
      </w:r>
      <w:r w:rsidR="00461628">
        <w:rPr>
          <w:color w:val="000000"/>
          <w:sz w:val="16"/>
          <w:szCs w:val="16"/>
        </w:rPr>
        <w:fldChar w:fldCharType="end"/>
      </w:r>
      <w:bookmarkEnd w:id="0"/>
      <w:r w:rsidR="008861D1">
        <w:rPr>
          <w:sz w:val="16"/>
          <w:szCs w:val="16"/>
        </w:rPr>
        <w:br/>
      </w:r>
      <w:r w:rsidR="00D30B34">
        <w:rPr>
          <w:sz w:val="16"/>
          <w:szCs w:val="16"/>
        </w:rPr>
        <w:t>Унифицированная форма № Т-1</w:t>
      </w:r>
      <w:r w:rsidR="00D30B34" w:rsidRPr="00A833C7">
        <w:rPr>
          <w:sz w:val="16"/>
          <w:szCs w:val="16"/>
        </w:rPr>
        <w:br/>
      </w:r>
      <w:r w:rsidR="00D30B34">
        <w:rPr>
          <w:sz w:val="16"/>
          <w:szCs w:val="16"/>
        </w:rPr>
        <w:t>Утверждена Постановлением Госкомстата</w:t>
      </w:r>
      <w:r w:rsidR="00D30B34" w:rsidRPr="00A833C7">
        <w:rPr>
          <w:sz w:val="16"/>
          <w:szCs w:val="16"/>
        </w:rPr>
        <w:t xml:space="preserve"> </w:t>
      </w:r>
      <w:r w:rsidR="00D30B34">
        <w:rPr>
          <w:sz w:val="16"/>
          <w:szCs w:val="16"/>
        </w:rPr>
        <w:t>России</w:t>
      </w:r>
      <w:r w:rsidR="00D30B34" w:rsidRPr="00A833C7">
        <w:rPr>
          <w:sz w:val="16"/>
          <w:szCs w:val="16"/>
        </w:rPr>
        <w:br/>
      </w:r>
      <w:r w:rsidR="00D30B34">
        <w:rPr>
          <w:sz w:val="16"/>
          <w:szCs w:val="16"/>
        </w:rPr>
        <w:t xml:space="preserve">от </w:t>
      </w:r>
      <w:r w:rsidR="00D30B34" w:rsidRPr="00A833C7">
        <w:rPr>
          <w:sz w:val="16"/>
          <w:szCs w:val="16"/>
        </w:rPr>
        <w:t>05</w:t>
      </w:r>
      <w:r w:rsidR="00D30B34">
        <w:rPr>
          <w:sz w:val="16"/>
          <w:szCs w:val="16"/>
        </w:rPr>
        <w:t>.</w:t>
      </w:r>
      <w:r w:rsidR="00D30B34" w:rsidRPr="00A833C7">
        <w:rPr>
          <w:sz w:val="16"/>
          <w:szCs w:val="16"/>
        </w:rPr>
        <w:t>01</w:t>
      </w:r>
      <w:r w:rsidR="00D30B34">
        <w:rPr>
          <w:sz w:val="16"/>
          <w:szCs w:val="16"/>
        </w:rPr>
        <w:t>.</w:t>
      </w:r>
      <w:r w:rsidR="00D30B34" w:rsidRPr="00A833C7">
        <w:rPr>
          <w:sz w:val="16"/>
          <w:szCs w:val="16"/>
        </w:rPr>
        <w:t>20</w:t>
      </w:r>
      <w:r w:rsidR="00D30B34">
        <w:rPr>
          <w:sz w:val="16"/>
          <w:szCs w:val="16"/>
        </w:rPr>
        <w:t>0</w:t>
      </w:r>
      <w:r w:rsidR="00D30B34" w:rsidRPr="00A833C7">
        <w:rPr>
          <w:sz w:val="16"/>
          <w:szCs w:val="16"/>
        </w:rPr>
        <w:t>4</w:t>
      </w:r>
      <w:r w:rsidR="00D30B34">
        <w:rPr>
          <w:sz w:val="16"/>
          <w:szCs w:val="16"/>
        </w:rPr>
        <w:t xml:space="preserve"> № </w:t>
      </w:r>
      <w:r w:rsidR="00D30B34" w:rsidRPr="00A833C7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425"/>
        <w:gridCol w:w="1134"/>
        <w:gridCol w:w="1418"/>
      </w:tblGrid>
      <w:tr w:rsidR="00D30B34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Код</w:t>
            </w:r>
          </w:p>
        </w:tc>
      </w:tr>
      <w:tr w:rsidR="00D30B34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0301001</w:t>
            </w:r>
          </w:p>
        </w:tc>
      </w:tr>
      <w:tr w:rsidR="00D30B34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72598F" w:rsidRDefault="00DF6B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</w:t>
            </w:r>
            <w:r>
              <w:rPr>
                <w:b/>
              </w:rPr>
              <w:t>полное название</w:t>
            </w:r>
            <w:r w:rsidR="0072598F">
              <w:rPr>
                <w:b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E12125" w:rsidRDefault="00E121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DF6B9B">
              <w:t>окпо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:rsidR="00D30B34" w:rsidRDefault="00D30B34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727"/>
        <w:gridCol w:w="1842"/>
        <w:gridCol w:w="1843"/>
      </w:tblGrid>
      <w:tr w:rsidR="00D30B34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34" w:rsidRDefault="00D30B34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34" w:rsidRDefault="00D30B34">
            <w:pPr>
              <w:jc w:val="center"/>
            </w:pPr>
            <w:r>
              <w:t>Дата составления</w:t>
            </w:r>
          </w:p>
        </w:tc>
      </w:tr>
      <w:tr w:rsidR="00D30B34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72598F" w:rsidRDefault="00DF6B9B" w:rsidP="00E7585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r>
              <w:rPr>
                <w:b/>
                <w:bCs/>
                <w:sz w:val="24"/>
                <w:szCs w:val="24"/>
              </w:rPr>
              <w:t xml:space="preserve">номер </w:t>
            </w:r>
            <w:r w:rsidR="00E75856">
              <w:rPr>
                <w:b/>
                <w:bCs/>
                <w:sz w:val="24"/>
                <w:szCs w:val="24"/>
              </w:rPr>
              <w:t>приказа</w:t>
            </w:r>
            <w:r w:rsidR="0072598F"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1E589D" w:rsidRDefault="00DF6B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r w:rsidR="00E75856">
              <w:rPr>
                <w:b/>
                <w:bCs/>
                <w:sz w:val="24"/>
                <w:szCs w:val="24"/>
              </w:rPr>
              <w:t>дата приказа</w:t>
            </w:r>
            <w:r w:rsidR="001E589D"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</w:tr>
    </w:tbl>
    <w:p w:rsidR="00D30B34" w:rsidRDefault="00D30B3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:rsidR="00D30B34" w:rsidRDefault="00D30B34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694"/>
        <w:gridCol w:w="1276"/>
        <w:gridCol w:w="2126"/>
      </w:tblGrid>
      <w:tr w:rsidR="00D30B34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Дата</w:t>
            </w:r>
          </w:p>
        </w:tc>
      </w:tr>
      <w:tr w:rsidR="00D30B34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72598F" w:rsidRDefault="0072598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дата принятия</w:t>
            </w:r>
            <w:r>
              <w:rPr>
                <w:lang w:val="en-US"/>
              </w:rPr>
              <w:t>&gt;</w:t>
            </w:r>
          </w:p>
        </w:tc>
      </w:tr>
      <w:tr w:rsidR="00D30B34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72598F" w:rsidRDefault="0072598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срок договора</w:t>
            </w:r>
            <w:r>
              <w:rPr>
                <w:lang w:val="en-US"/>
              </w:rPr>
              <w:t>&gt;</w:t>
            </w:r>
          </w:p>
        </w:tc>
      </w:tr>
    </w:tbl>
    <w:p w:rsidR="00D30B34" w:rsidRDefault="00D30B34">
      <w:pPr>
        <w:spacing w:before="24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080"/>
        <w:gridCol w:w="2126"/>
      </w:tblGrid>
      <w:tr w:rsidR="00D30B34">
        <w:tc>
          <w:tcPr>
            <w:tcW w:w="8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Табельный номер</w:t>
            </w:r>
          </w:p>
        </w:tc>
      </w:tr>
      <w:tr w:rsidR="00D30B34"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72598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ФИО</w:t>
            </w:r>
            <w:r>
              <w:rPr>
                <w:lang w:val="en-US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72598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табельный номер</w:t>
            </w:r>
            <w:r>
              <w:rPr>
                <w:lang w:val="en-US"/>
              </w:rPr>
              <w:t>&gt;</w:t>
            </w:r>
          </w:p>
        </w:tc>
      </w:tr>
    </w:tbl>
    <w:p w:rsidR="00D30B34" w:rsidRDefault="00D30B34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4"/>
        <w:gridCol w:w="9922"/>
      </w:tblGrid>
      <w:tr w:rsidR="00D30B34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72598F" w:rsidRDefault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отдел</w:t>
            </w:r>
            <w:r w:rsidR="0072598F">
              <w:rPr>
                <w:lang w:val="en-US"/>
              </w:rPr>
              <w:t>&gt;</w:t>
            </w:r>
          </w:p>
        </w:tc>
      </w:tr>
      <w:tr w:rsidR="00D30B34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D30B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AC7948" w:rsidRDefault="001E589D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должность</w:t>
            </w:r>
            <w:r>
              <w:rPr>
                <w:lang w:val="en-US"/>
              </w:rPr>
              <w:t>&gt;</w:t>
            </w:r>
            <w:r w:rsidR="00E75856">
              <w:rPr>
                <w:lang w:val="en-US"/>
              </w:rPr>
              <w:t>,</w:t>
            </w:r>
            <w:r w:rsidR="008B17D3">
              <w:t xml:space="preserve"> </w:t>
            </w:r>
            <w:r w:rsidR="00AC7948">
              <w:rPr>
                <w:lang w:val="en-US"/>
              </w:rPr>
              <w:t>&lt;</w:t>
            </w:r>
            <w:proofErr w:type="spellStart"/>
            <w:r w:rsidR="00DF6B9B" w:rsidRPr="00DF6B9B">
              <w:rPr>
                <w:lang w:val="en-US"/>
              </w:rPr>
              <w:t>разряд</w:t>
            </w:r>
            <w:proofErr w:type="spellEnd"/>
            <w:r w:rsidR="00AC7948">
              <w:rPr>
                <w:lang w:val="en-US"/>
              </w:rPr>
              <w:t>&gt;</w:t>
            </w:r>
            <w:r w:rsidR="00E75856">
              <w:rPr>
                <w:lang w:val="en-US"/>
              </w:rPr>
              <w:t>,</w:t>
            </w:r>
            <w:r w:rsidR="008B17D3">
              <w:t xml:space="preserve"> </w:t>
            </w:r>
            <w:r w:rsidR="00AC7948">
              <w:rPr>
                <w:lang w:val="en-US"/>
              </w:rPr>
              <w:t>&lt;</w:t>
            </w:r>
            <w:proofErr w:type="spellStart"/>
            <w:r w:rsidR="00DF6B9B" w:rsidRPr="00DF6B9B">
              <w:rPr>
                <w:lang w:val="en-US"/>
              </w:rPr>
              <w:t>квалификационная</w:t>
            </w:r>
            <w:proofErr w:type="spellEnd"/>
            <w:r w:rsidR="00DF6B9B" w:rsidRPr="00DF6B9B">
              <w:rPr>
                <w:lang w:val="en-US"/>
              </w:rPr>
              <w:t xml:space="preserve"> </w:t>
            </w:r>
            <w:proofErr w:type="spellStart"/>
            <w:r w:rsidR="00DF6B9B" w:rsidRPr="00DF6B9B">
              <w:rPr>
                <w:lang w:val="en-US"/>
              </w:rPr>
              <w:t>категория</w:t>
            </w:r>
            <w:proofErr w:type="spellEnd"/>
            <w:r w:rsidR="00AC7948">
              <w:rPr>
                <w:lang w:val="en-US"/>
              </w:rPr>
              <w:t>&gt;</w:t>
            </w:r>
          </w:p>
        </w:tc>
      </w:tr>
      <w:tr w:rsidR="00D30B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D30B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8B17D3" w:rsidP="00DF6B9B">
            <w:pPr>
              <w:jc w:val="center"/>
            </w:pPr>
            <w:r>
              <w:t xml:space="preserve">Характер работы </w:t>
            </w:r>
            <w:r w:rsidR="00AC7948" w:rsidRPr="00AC7948">
              <w:t>&lt;</w:t>
            </w:r>
            <w:r w:rsidR="00DF6B9B">
              <w:t>характер работы</w:t>
            </w:r>
            <w:r w:rsidR="00AC7948" w:rsidRPr="00AC7948">
              <w:t>&gt;</w:t>
            </w:r>
            <w:r>
              <w:t xml:space="preserve">   вид работы </w:t>
            </w:r>
            <w:bookmarkStart w:id="1" w:name="ТекстовоеПоле13"/>
            <w:r w:rsidR="00461628"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461628">
              <w:fldChar w:fldCharType="separate"/>
            </w:r>
            <w:r w:rsidR="00856EB6">
              <w:t>основная</w:t>
            </w:r>
            <w:r w:rsidR="00461628">
              <w:fldChar w:fldCharType="end"/>
            </w:r>
            <w:bookmarkEnd w:id="1"/>
          </w:p>
        </w:tc>
      </w:tr>
      <w:tr w:rsidR="00D30B34" w:rsidRPr="00DF6B9B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DF6B9B" w:rsidRDefault="008B17D3" w:rsidP="00DF6B9B">
            <w:pPr>
              <w:jc w:val="center"/>
            </w:pPr>
            <w:r>
              <w:t>Режим</w:t>
            </w:r>
            <w:r w:rsidRPr="00DF6B9B">
              <w:t xml:space="preserve"> </w:t>
            </w:r>
            <w:r>
              <w:t>труда</w:t>
            </w:r>
            <w:r w:rsidRPr="00DF6B9B">
              <w:t xml:space="preserve"> </w:t>
            </w:r>
            <w:r w:rsidR="00AC7948" w:rsidRPr="00DF6B9B">
              <w:t>&lt;</w:t>
            </w:r>
            <w:r w:rsidR="00DF6B9B">
              <w:t>режим труда</w:t>
            </w:r>
            <w:r w:rsidR="00AC7948" w:rsidRPr="00DF6B9B">
              <w:t>&gt;</w:t>
            </w:r>
            <w:r w:rsidRPr="00DF6B9B">
              <w:t xml:space="preserve">   </w:t>
            </w:r>
            <w:r>
              <w:t>продолжит</w:t>
            </w:r>
            <w:proofErr w:type="gramStart"/>
            <w:r w:rsidRPr="00DF6B9B">
              <w:t>.</w:t>
            </w:r>
            <w:proofErr w:type="gramEnd"/>
            <w:r w:rsidRPr="00DF6B9B">
              <w:t xml:space="preserve"> </w:t>
            </w:r>
            <w:proofErr w:type="gramStart"/>
            <w:r>
              <w:t>р</w:t>
            </w:r>
            <w:proofErr w:type="gramEnd"/>
            <w:r>
              <w:t>аб</w:t>
            </w:r>
            <w:r w:rsidRPr="00DF6B9B">
              <w:t xml:space="preserve">. </w:t>
            </w:r>
            <w:r>
              <w:t>недели</w:t>
            </w:r>
            <w:r w:rsidRPr="00DF6B9B">
              <w:t xml:space="preserve">  </w:t>
            </w:r>
            <w:r w:rsidR="00AC7948" w:rsidRPr="00DF6B9B">
              <w:t>&lt;</w:t>
            </w:r>
            <w:r w:rsidR="00DF6B9B">
              <w:t>продолжительность недели</w:t>
            </w:r>
            <w:r w:rsidR="00AC7948" w:rsidRPr="00DF6B9B">
              <w:t>&gt;</w:t>
            </w:r>
          </w:p>
        </w:tc>
      </w:tr>
      <w:tr w:rsidR="00D30B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:rsidR="00D30B34" w:rsidRDefault="00D30B34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544"/>
        <w:gridCol w:w="2693"/>
        <w:gridCol w:w="567"/>
        <w:gridCol w:w="426"/>
        <w:gridCol w:w="2976"/>
      </w:tblGrid>
      <w:tr w:rsidR="00D30B34" w:rsidTr="003D21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AC7948" w:rsidRDefault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оклад</w:t>
            </w:r>
            <w:r w:rsidR="00AC7948">
              <w:rPr>
                <w:lang w:val="en-US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</w:tr>
      <w:tr w:rsidR="00D30B34" w:rsidTr="003D21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</w:tr>
    </w:tbl>
    <w:p w:rsidR="00D30B34" w:rsidRDefault="00D30B3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544"/>
        <w:gridCol w:w="2693"/>
        <w:gridCol w:w="567"/>
        <w:gridCol w:w="426"/>
        <w:gridCol w:w="2976"/>
      </w:tblGrid>
      <w:tr w:rsidR="00D30B34" w:rsidTr="003D21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ind w:left="1673"/>
            </w:pPr>
            <w: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B34" w:rsidRPr="00AC7948" w:rsidRDefault="00AC79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надбавка</w:t>
            </w:r>
            <w:r>
              <w:rPr>
                <w:lang w:val="en-US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D30B34" w:rsidRDefault="00D30B34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/>
        </w:tc>
      </w:tr>
      <w:tr w:rsidR="00D30B34" w:rsidTr="003D21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</w:tr>
    </w:tbl>
    <w:p w:rsidR="00D30B34" w:rsidRDefault="00D30B34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552"/>
        <w:gridCol w:w="6577"/>
        <w:gridCol w:w="1077"/>
      </w:tblGrid>
      <w:tr w:rsidR="00D30B34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8C1741" w:rsidRDefault="008C1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срок</w:t>
            </w:r>
            <w:r>
              <w:rPr>
                <w:lang w:val="en-US"/>
              </w:rPr>
              <w:t>&gt;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8B17D3" w:rsidP="00BC15F7">
            <w:r>
              <w:t>дней</w:t>
            </w:r>
          </w:p>
        </w:tc>
      </w:tr>
    </w:tbl>
    <w:p w:rsidR="00D30B34" w:rsidRDefault="00D30B34">
      <w:pPr>
        <w:spacing w:before="360"/>
      </w:pPr>
    </w:p>
    <w:p w:rsidR="00D30B34" w:rsidRDefault="00D30B34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2608"/>
        <w:gridCol w:w="227"/>
        <w:gridCol w:w="2835"/>
        <w:gridCol w:w="851"/>
        <w:gridCol w:w="2126"/>
      </w:tblGrid>
      <w:tr w:rsidR="008B17D3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7D3" w:rsidRDefault="008B17D3">
            <w:pPr>
              <w:ind w:firstLine="539"/>
            </w:pPr>
            <w:r>
              <w:t>Трудовой договор от “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7D3" w:rsidRDefault="008B17D3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17D3" w:rsidRPr="00AC7948" w:rsidRDefault="00AC7948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дата ТД</w:t>
            </w:r>
            <w:r>
              <w:rPr>
                <w:lang w:val="en-US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7D3" w:rsidRDefault="008B17D3" w:rsidP="008B17D3">
            <w:r>
              <w:t xml:space="preserve">   </w:t>
            </w:r>
            <w:r w:rsidR="00876CDF">
              <w:t xml:space="preserve">      </w:t>
            </w:r>
            <w:r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17D3" w:rsidRPr="00AC7948" w:rsidRDefault="00AC7948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номер ТД</w:t>
            </w:r>
            <w:r>
              <w:rPr>
                <w:lang w:val="en-US"/>
              </w:rPr>
              <w:t>&gt;</w:t>
            </w:r>
          </w:p>
        </w:tc>
      </w:tr>
    </w:tbl>
    <w:p w:rsidR="00D30B34" w:rsidRDefault="00D30B3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552"/>
        <w:gridCol w:w="2835"/>
        <w:gridCol w:w="198"/>
        <w:gridCol w:w="1503"/>
        <w:gridCol w:w="284"/>
        <w:gridCol w:w="2835"/>
      </w:tblGrid>
      <w:tr w:rsidR="00D30B34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B34" w:rsidRPr="00AC7948" w:rsidRDefault="00AC7948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должность руководителя</w:t>
            </w:r>
            <w:r>
              <w:rPr>
                <w:lang w:val="en-US"/>
              </w:rPr>
              <w:t>&gt;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B34" w:rsidRDefault="00D30B3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B34" w:rsidRPr="00AC7948" w:rsidRDefault="00AC7948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F6B9B">
              <w:t>фамилия инициалы</w:t>
            </w:r>
            <w:r>
              <w:rPr>
                <w:lang w:val="en-US"/>
              </w:rPr>
              <w:t>&gt;</w:t>
            </w:r>
          </w:p>
        </w:tc>
      </w:tr>
      <w:tr w:rsidR="00D30B34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D30B34" w:rsidRDefault="00D30B3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D30B34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D30B34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jc w:val="right"/>
            </w:pPr>
            <w:r>
              <w:t>г.</w:t>
            </w:r>
          </w:p>
        </w:tc>
      </w:tr>
      <w:tr w:rsidR="00D30B34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right"/>
              <w:rPr>
                <w:sz w:val="16"/>
                <w:szCs w:val="16"/>
              </w:rPr>
            </w:pPr>
          </w:p>
        </w:tc>
      </w:tr>
    </w:tbl>
    <w:p w:rsidR="00D30B34" w:rsidRDefault="00D30B34"/>
    <w:sectPr w:rsidR="00D30B34" w:rsidSect="00AD007C">
      <w:headerReference w:type="default" r:id="rId6"/>
      <w:footerReference w:type="default" r:id="rId7"/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BD6" w:rsidRDefault="00FA6BD6">
      <w:r>
        <w:separator/>
      </w:r>
    </w:p>
  </w:endnote>
  <w:endnote w:type="continuationSeparator" w:id="0">
    <w:p w:rsidR="00FA6BD6" w:rsidRDefault="00FA6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B34" w:rsidRDefault="00D30B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BD6" w:rsidRDefault="00FA6BD6">
      <w:r>
        <w:separator/>
      </w:r>
    </w:p>
  </w:footnote>
  <w:footnote w:type="continuationSeparator" w:id="0">
    <w:p w:rsidR="00FA6BD6" w:rsidRDefault="00FA6B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B34" w:rsidRDefault="00D30B34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856EB6"/>
    <w:rsid w:val="00076079"/>
    <w:rsid w:val="001E589D"/>
    <w:rsid w:val="00211141"/>
    <w:rsid w:val="0032177E"/>
    <w:rsid w:val="003D21A8"/>
    <w:rsid w:val="003F2FC5"/>
    <w:rsid w:val="00461628"/>
    <w:rsid w:val="004E1C81"/>
    <w:rsid w:val="004F75AC"/>
    <w:rsid w:val="00547568"/>
    <w:rsid w:val="005623C2"/>
    <w:rsid w:val="005C6D51"/>
    <w:rsid w:val="0067702E"/>
    <w:rsid w:val="00690AB3"/>
    <w:rsid w:val="00695420"/>
    <w:rsid w:val="006E71D3"/>
    <w:rsid w:val="0072598F"/>
    <w:rsid w:val="00826816"/>
    <w:rsid w:val="00856EB6"/>
    <w:rsid w:val="00876CDF"/>
    <w:rsid w:val="008861D1"/>
    <w:rsid w:val="008B17D3"/>
    <w:rsid w:val="008C1741"/>
    <w:rsid w:val="009043B9"/>
    <w:rsid w:val="009C36F1"/>
    <w:rsid w:val="00A70BE4"/>
    <w:rsid w:val="00A73676"/>
    <w:rsid w:val="00A833C7"/>
    <w:rsid w:val="00AC7948"/>
    <w:rsid w:val="00AD007C"/>
    <w:rsid w:val="00B0014B"/>
    <w:rsid w:val="00B6184D"/>
    <w:rsid w:val="00BC15F7"/>
    <w:rsid w:val="00BD2894"/>
    <w:rsid w:val="00C247A6"/>
    <w:rsid w:val="00D30B34"/>
    <w:rsid w:val="00DC7A4D"/>
    <w:rsid w:val="00DF6B9B"/>
    <w:rsid w:val="00E12125"/>
    <w:rsid w:val="00E75856"/>
    <w:rsid w:val="00ED1243"/>
    <w:rsid w:val="00FA6BD6"/>
    <w:rsid w:val="00FE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07C"/>
    <w:pPr>
      <w:autoSpaceDE w:val="0"/>
      <w:autoSpaceDN w:val="0"/>
    </w:pPr>
  </w:style>
  <w:style w:type="paragraph" w:styleId="1">
    <w:name w:val="heading 1"/>
    <w:basedOn w:val="a"/>
    <w:next w:val="a"/>
    <w:qFormat/>
    <w:rsid w:val="00AD007C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rsid w:val="00AD007C"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007C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D007C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TR282\shabl\nshab1p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nshab1p1.DOT</Template>
  <TotalTime>109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КонсультантПлюс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yardo</dc:creator>
  <cp:keywords/>
  <dc:description/>
  <cp:lastModifiedBy>HP</cp:lastModifiedBy>
  <cp:revision>8</cp:revision>
  <cp:lastPrinted>1601-01-01T00:00:00Z</cp:lastPrinted>
  <dcterms:created xsi:type="dcterms:W3CDTF">2022-05-20T19:21:00Z</dcterms:created>
  <dcterms:modified xsi:type="dcterms:W3CDTF">2022-05-22T15:21:00Z</dcterms:modified>
</cp:coreProperties>
</file>