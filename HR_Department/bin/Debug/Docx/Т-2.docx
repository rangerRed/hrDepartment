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tblLayout w:type="fixed"/>
        <w:tblLook w:val="0000"/>
      </w:tblPr>
      <w:tblGrid>
        <w:gridCol w:w="3100"/>
        <w:gridCol w:w="3100"/>
        <w:gridCol w:w="3400"/>
      </w:tblGrid>
      <w:tr w:rsidR="00635590" w:rsidRPr="00635590">
        <w:trPr>
          <w:tblHeader/>
        </w:trPr>
        <w:tc>
          <w:tcPr>
            <w:tcW w:w="3100" w:type="dxa"/>
            <w:shd w:val="clear" w:color="auto" w:fill="auto"/>
          </w:tcPr>
          <w:p w:rsidR="00635590" w:rsidRPr="00635590" w:rsidRDefault="00635590">
            <w:pPr>
              <w:rPr>
                <w:sz w:val="12"/>
              </w:rPr>
            </w:pPr>
          </w:p>
        </w:tc>
        <w:tc>
          <w:tcPr>
            <w:tcW w:w="3100" w:type="dxa"/>
            <w:shd w:val="clear" w:color="auto" w:fill="auto"/>
          </w:tcPr>
          <w:p w:rsidR="00635590" w:rsidRPr="00635590" w:rsidRDefault="00635590">
            <w:pPr>
              <w:rPr>
                <w:sz w:val="12"/>
              </w:rPr>
            </w:pPr>
          </w:p>
        </w:tc>
        <w:tc>
          <w:tcPr>
            <w:tcW w:w="3400" w:type="dxa"/>
            <w:shd w:val="clear" w:color="auto" w:fill="auto"/>
          </w:tcPr>
          <w:p w:rsidR="00635590" w:rsidRPr="008A3082" w:rsidRDefault="00EA61B1" w:rsidP="00853AE3">
            <w:pPr>
              <w:jc w:val="right"/>
              <w:rPr>
                <w:sz w:val="12"/>
              </w:rPr>
            </w:pPr>
            <w:r w:rsidRPr="00B83D1E">
              <w:rPr>
                <w:color w:val="000000"/>
                <w:sz w:val="16"/>
                <w:szCs w:val="16"/>
              </w:rPr>
              <w:fldChar w:fldCharType="begin">
                <w:ffData>
                  <w:name w:val="ТекстовоеПоле1000"/>
                  <w:enabled/>
                  <w:calcOnExit w:val="0"/>
                  <w:textInput/>
                </w:ffData>
              </w:fldChar>
            </w:r>
            <w:bookmarkStart w:id="0" w:name="ТекстовоеПоле1000"/>
            <w:r w:rsidR="00B83D1E" w:rsidRPr="00B83D1E">
              <w:rPr>
                <w:color w:val="000000"/>
                <w:sz w:val="16"/>
                <w:szCs w:val="16"/>
              </w:rPr>
              <w:instrText xml:space="preserve"> FORMTEXT </w:instrText>
            </w:r>
            <w:r w:rsidRPr="00B83D1E">
              <w:rPr>
                <w:color w:val="000000"/>
                <w:sz w:val="16"/>
                <w:szCs w:val="16"/>
              </w:rPr>
            </w:r>
            <w:r w:rsidRPr="00B83D1E">
              <w:rPr>
                <w:color w:val="000000"/>
                <w:sz w:val="16"/>
                <w:szCs w:val="16"/>
              </w:rPr>
              <w:fldChar w:fldCharType="separate"/>
            </w:r>
            <w:r w:rsidR="00B83D1E" w:rsidRPr="00B83D1E">
              <w:rPr>
                <w:noProof/>
                <w:color w:val="000000"/>
                <w:sz w:val="16"/>
                <w:szCs w:val="16"/>
              </w:rPr>
              <w:t> </w:t>
            </w:r>
            <w:r w:rsidR="00B83D1E" w:rsidRPr="00B83D1E">
              <w:rPr>
                <w:noProof/>
                <w:color w:val="000000"/>
                <w:sz w:val="16"/>
                <w:szCs w:val="16"/>
              </w:rPr>
              <w:t> </w:t>
            </w:r>
            <w:r w:rsidR="00B83D1E" w:rsidRPr="00B83D1E">
              <w:rPr>
                <w:noProof/>
                <w:color w:val="000000"/>
                <w:sz w:val="16"/>
                <w:szCs w:val="16"/>
              </w:rPr>
              <w:t> </w:t>
            </w:r>
            <w:r w:rsidR="00B83D1E" w:rsidRPr="00B83D1E">
              <w:rPr>
                <w:noProof/>
                <w:color w:val="000000"/>
                <w:sz w:val="16"/>
                <w:szCs w:val="16"/>
              </w:rPr>
              <w:t> </w:t>
            </w:r>
            <w:r w:rsidR="00B83D1E" w:rsidRPr="00B83D1E">
              <w:rPr>
                <w:noProof/>
                <w:color w:val="000000"/>
                <w:sz w:val="16"/>
                <w:szCs w:val="16"/>
              </w:rPr>
              <w:t> </w:t>
            </w:r>
            <w:r w:rsidRPr="00B83D1E">
              <w:rPr>
                <w:color w:val="000000"/>
                <w:sz w:val="16"/>
                <w:szCs w:val="16"/>
              </w:rPr>
              <w:fldChar w:fldCharType="end"/>
            </w:r>
            <w:bookmarkEnd w:id="0"/>
            <w:r w:rsidR="00853AE3" w:rsidRPr="008A3082">
              <w:rPr>
                <w:sz w:val="12"/>
              </w:rPr>
              <w:br/>
            </w:r>
            <w:r w:rsidR="00635590" w:rsidRPr="008A3082">
              <w:rPr>
                <w:sz w:val="12"/>
              </w:rPr>
              <w:t>Унифицированная форма № Т-2</w:t>
            </w:r>
          </w:p>
          <w:p w:rsidR="00635590" w:rsidRPr="008A3082" w:rsidRDefault="00635590" w:rsidP="00853AE3">
            <w:pPr>
              <w:jc w:val="right"/>
              <w:rPr>
                <w:sz w:val="12"/>
              </w:rPr>
            </w:pPr>
            <w:proofErr w:type="gramStart"/>
            <w:r w:rsidRPr="008A3082">
              <w:rPr>
                <w:sz w:val="12"/>
              </w:rPr>
              <w:t>Утверждена</w:t>
            </w:r>
            <w:proofErr w:type="gramEnd"/>
            <w:r w:rsidRPr="008A3082">
              <w:rPr>
                <w:sz w:val="12"/>
              </w:rPr>
              <w:t xml:space="preserve"> Постановлением Госкомстата России</w:t>
            </w:r>
          </w:p>
          <w:p w:rsidR="00635590" w:rsidRPr="008A3082" w:rsidRDefault="00635590" w:rsidP="00853AE3">
            <w:pPr>
              <w:jc w:val="right"/>
              <w:rPr>
                <w:sz w:val="12"/>
              </w:rPr>
            </w:pPr>
            <w:r w:rsidRPr="008A3082">
              <w:rPr>
                <w:sz w:val="12"/>
              </w:rPr>
              <w:t>от 05.01.2004 № 1</w:t>
            </w:r>
          </w:p>
        </w:tc>
      </w:tr>
    </w:tbl>
    <w:p w:rsidR="00635590" w:rsidRDefault="00635590">
      <w:pPr>
        <w:rPr>
          <w:sz w:val="12"/>
        </w:rPr>
      </w:pPr>
    </w:p>
    <w:tbl>
      <w:tblPr>
        <w:tblW w:w="9747" w:type="dxa"/>
        <w:tblLayout w:type="fixed"/>
        <w:tblLook w:val="0000"/>
      </w:tblPr>
      <w:tblGrid>
        <w:gridCol w:w="7000"/>
        <w:gridCol w:w="600"/>
        <w:gridCol w:w="1000"/>
        <w:gridCol w:w="1147"/>
      </w:tblGrid>
      <w:tr w:rsidR="00635590" w:rsidRPr="00635590" w:rsidTr="00BD2231">
        <w:trPr>
          <w:tblHeader/>
        </w:trPr>
        <w:tc>
          <w:tcPr>
            <w:tcW w:w="7000" w:type="dxa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16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  Код</w:t>
            </w:r>
          </w:p>
        </w:tc>
      </w:tr>
      <w:tr w:rsidR="00635590" w:rsidRPr="00635590" w:rsidTr="00BD2231">
        <w:tc>
          <w:tcPr>
            <w:tcW w:w="7000" w:type="dxa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160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Форма по ОКУД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6"/>
              </w:rPr>
            </w:pPr>
            <w:r w:rsidRPr="00635590">
              <w:rPr>
                <w:sz w:val="16"/>
              </w:rPr>
              <w:t>0301002</w:t>
            </w:r>
          </w:p>
        </w:tc>
      </w:tr>
      <w:tr w:rsidR="00635590" w:rsidRPr="00635590" w:rsidTr="00BD2231">
        <w:tc>
          <w:tcPr>
            <w:tcW w:w="76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5590" w:rsidRPr="005C6613" w:rsidRDefault="006F72F2" w:rsidP="00FD438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>
              <w:rPr>
                <w:sz w:val="18"/>
              </w:rPr>
              <w:t>полное название</w:t>
            </w:r>
            <w:r w:rsidR="005C6613">
              <w:rPr>
                <w:sz w:val="18"/>
                <w:lang w:val="en-US"/>
              </w:rPr>
              <w:t>&gt;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по ОКПО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5C6613" w:rsidRDefault="006F72F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proofErr w:type="spellStart"/>
            <w:r>
              <w:rPr>
                <w:sz w:val="16"/>
                <w:szCs w:val="16"/>
              </w:rPr>
              <w:t>окпо</w:t>
            </w:r>
            <w:proofErr w:type="spellEnd"/>
            <w:r w:rsidR="005C6613">
              <w:rPr>
                <w:sz w:val="16"/>
                <w:szCs w:val="16"/>
                <w:lang w:val="en-US"/>
              </w:rPr>
              <w:t>&gt;</w:t>
            </w:r>
          </w:p>
        </w:tc>
      </w:tr>
      <w:tr w:rsidR="00635590" w:rsidRPr="00635590" w:rsidTr="00BD2231">
        <w:tc>
          <w:tcPr>
            <w:tcW w:w="76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ab/>
            </w:r>
            <w:r w:rsidRPr="00635590">
              <w:rPr>
                <w:sz w:val="12"/>
              </w:rPr>
              <w:tab/>
            </w:r>
            <w:r w:rsidRPr="00635590">
              <w:rPr>
                <w:sz w:val="12"/>
              </w:rPr>
              <w:tab/>
              <w:t>(наименование организации)</w:t>
            </w:r>
          </w:p>
        </w:tc>
        <w:tc>
          <w:tcPr>
            <w:tcW w:w="1000" w:type="dxa"/>
            <w:shd w:val="clear" w:color="auto" w:fill="auto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  <w:tc>
          <w:tcPr>
            <w:tcW w:w="1147" w:type="dxa"/>
            <w:shd w:val="clear" w:color="auto" w:fill="auto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</w:tr>
    </w:tbl>
    <w:p w:rsidR="00635590" w:rsidRDefault="00635590">
      <w:pPr>
        <w:rPr>
          <w:sz w:val="12"/>
        </w:rPr>
      </w:pPr>
    </w:p>
    <w:tbl>
      <w:tblPr>
        <w:tblW w:w="9747" w:type="dxa"/>
        <w:tblLayout w:type="fixed"/>
        <w:tblLook w:val="0000"/>
      </w:tblPr>
      <w:tblGrid>
        <w:gridCol w:w="1000"/>
        <w:gridCol w:w="1000"/>
        <w:gridCol w:w="1600"/>
        <w:gridCol w:w="2100"/>
        <w:gridCol w:w="400"/>
        <w:gridCol w:w="1000"/>
        <w:gridCol w:w="1600"/>
        <w:gridCol w:w="1047"/>
      </w:tblGrid>
      <w:tr w:rsidR="00635590" w:rsidTr="00BD2231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4"/>
              </w:rPr>
            </w:pPr>
            <w:r w:rsidRPr="00635590">
              <w:rPr>
                <w:sz w:val="14"/>
              </w:rPr>
              <w:t>Дата составления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4"/>
              </w:rPr>
            </w:pPr>
            <w:r w:rsidRPr="00635590">
              <w:rPr>
                <w:sz w:val="14"/>
              </w:rPr>
              <w:t>Табельный номер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4"/>
              </w:rPr>
            </w:pPr>
            <w:r w:rsidRPr="00635590">
              <w:rPr>
                <w:sz w:val="14"/>
              </w:rPr>
              <w:t>Идентификационный номер налогоплательщика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4"/>
              </w:rPr>
            </w:pPr>
            <w:r w:rsidRPr="00635590">
              <w:rPr>
                <w:sz w:val="14"/>
              </w:rPr>
              <w:t>Номер страхового свидетельства государственного пенсионного страхования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4"/>
              </w:rPr>
            </w:pPr>
            <w:r w:rsidRPr="00635590">
              <w:rPr>
                <w:sz w:val="14"/>
              </w:rPr>
              <w:t>Алфавит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4"/>
              </w:rPr>
            </w:pPr>
            <w:r w:rsidRPr="00635590">
              <w:rPr>
                <w:sz w:val="14"/>
              </w:rPr>
              <w:t>Характер работы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4"/>
              </w:rPr>
            </w:pPr>
            <w:r w:rsidRPr="00635590">
              <w:rPr>
                <w:sz w:val="14"/>
              </w:rPr>
              <w:t>Вид работ</w:t>
            </w:r>
            <w:proofErr w:type="gramStart"/>
            <w:r w:rsidRPr="00635590">
              <w:rPr>
                <w:sz w:val="14"/>
              </w:rPr>
              <w:t>ы(</w:t>
            </w:r>
            <w:proofErr w:type="gramEnd"/>
            <w:r w:rsidRPr="00635590">
              <w:rPr>
                <w:sz w:val="14"/>
              </w:rPr>
              <w:t>основная, по совместительству)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4"/>
              </w:rPr>
            </w:pPr>
            <w:r w:rsidRPr="00635590">
              <w:rPr>
                <w:sz w:val="14"/>
              </w:rPr>
              <w:t>Пол (мужской, женский)</w:t>
            </w:r>
          </w:p>
        </w:tc>
      </w:tr>
      <w:tr w:rsidR="00635590" w:rsidTr="00BD2231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5C6613" w:rsidRDefault="005C6613" w:rsidP="006F72F2">
            <w:pPr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&lt;</w:t>
            </w:r>
            <w:r w:rsidR="006F72F2">
              <w:rPr>
                <w:sz w:val="14"/>
              </w:rPr>
              <w:t>дата составления</w:t>
            </w:r>
            <w:r>
              <w:rPr>
                <w:sz w:val="14"/>
                <w:lang w:val="en-US"/>
              </w:rPr>
              <w:t>&gt;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5C6613" w:rsidRDefault="005C6613" w:rsidP="006F72F2">
            <w:pPr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&lt;</w:t>
            </w:r>
            <w:r w:rsidR="006F72F2">
              <w:rPr>
                <w:sz w:val="14"/>
              </w:rPr>
              <w:t>табельный номер</w:t>
            </w:r>
            <w:r>
              <w:rPr>
                <w:sz w:val="14"/>
                <w:lang w:val="en-US"/>
              </w:rPr>
              <w:t>&gt;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5C6613" w:rsidRDefault="005C6613" w:rsidP="006F72F2">
            <w:pPr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&lt;</w:t>
            </w:r>
            <w:r w:rsidR="006F72F2">
              <w:rPr>
                <w:sz w:val="14"/>
              </w:rPr>
              <w:t>мобильный телефон</w:t>
            </w:r>
            <w:r>
              <w:rPr>
                <w:sz w:val="14"/>
                <w:lang w:val="en-US"/>
              </w:rPr>
              <w:t>&gt;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5C6613" w:rsidRDefault="005C6613" w:rsidP="006F72F2">
            <w:pPr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&lt;</w:t>
            </w:r>
            <w:proofErr w:type="spellStart"/>
            <w:r w:rsidR="006F72F2">
              <w:rPr>
                <w:sz w:val="14"/>
              </w:rPr>
              <w:t>снилс</w:t>
            </w:r>
            <w:proofErr w:type="spellEnd"/>
            <w:r>
              <w:rPr>
                <w:sz w:val="14"/>
                <w:lang w:val="en-US"/>
              </w:rPr>
              <w:t>&gt;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 w:rsidP="006B6D11">
            <w:pPr>
              <w:jc w:val="center"/>
              <w:rPr>
                <w:sz w:val="1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5C6613" w:rsidRDefault="005C6613" w:rsidP="006F72F2">
            <w:pPr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&lt;</w:t>
            </w:r>
            <w:r w:rsidR="006F72F2">
              <w:rPr>
                <w:sz w:val="14"/>
              </w:rPr>
              <w:t>характер работы</w:t>
            </w:r>
            <w:r>
              <w:rPr>
                <w:sz w:val="14"/>
                <w:lang w:val="en-US"/>
              </w:rPr>
              <w:t>&gt;</w:t>
            </w:r>
          </w:p>
        </w:tc>
        <w:bookmarkStart w:id="1" w:name="ТекстовоеПоле247"/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EA61B1" w:rsidP="006B6D11">
            <w:pPr>
              <w:jc w:val="center"/>
              <w:rPr>
                <w:sz w:val="14"/>
              </w:rPr>
            </w:pPr>
            <w:r>
              <w:rPr>
                <w:sz w:val="14"/>
              </w:rPr>
              <w:fldChar w:fldCharType="begin">
                <w:ffData>
                  <w:name w:val="ТекстовоеПоле247"/>
                  <w:enabled/>
                  <w:calcOnExit w:val="0"/>
                  <w:textInput/>
                </w:ffData>
              </w:fldChar>
            </w:r>
            <w:r w:rsidR="002E09C1">
              <w:rPr>
                <w:sz w:val="14"/>
              </w:rPr>
              <w:instrText xml:space="preserve"> FORMTEXT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104D6D">
              <w:rPr>
                <w:sz w:val="14"/>
              </w:rPr>
              <w:t>основная</w:t>
            </w:r>
            <w:r>
              <w:rPr>
                <w:sz w:val="14"/>
              </w:rPr>
              <w:fldChar w:fldCharType="end"/>
            </w:r>
            <w:bookmarkEnd w:id="1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5C6613" w:rsidRDefault="005C6613" w:rsidP="006F72F2">
            <w:pPr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&lt;</w:t>
            </w:r>
            <w:r w:rsidR="006F72F2">
              <w:rPr>
                <w:sz w:val="14"/>
              </w:rPr>
              <w:t>пол</w:t>
            </w:r>
            <w:r>
              <w:rPr>
                <w:sz w:val="14"/>
                <w:lang w:val="en-US"/>
              </w:rPr>
              <w:t>&gt;</w:t>
            </w:r>
          </w:p>
        </w:tc>
      </w:tr>
    </w:tbl>
    <w:p w:rsidR="00635590" w:rsidRDefault="00635590">
      <w:pPr>
        <w:rPr>
          <w:sz w:val="12"/>
        </w:rPr>
      </w:pPr>
    </w:p>
    <w:tbl>
      <w:tblPr>
        <w:tblW w:w="9747" w:type="dxa"/>
        <w:tblLayout w:type="fixed"/>
        <w:tblLook w:val="0000"/>
      </w:tblPr>
      <w:tblGrid>
        <w:gridCol w:w="1200"/>
        <w:gridCol w:w="400"/>
        <w:gridCol w:w="200"/>
        <w:gridCol w:w="1000"/>
        <w:gridCol w:w="390"/>
        <w:gridCol w:w="610"/>
        <w:gridCol w:w="200"/>
        <w:gridCol w:w="200"/>
        <w:gridCol w:w="400"/>
        <w:gridCol w:w="400"/>
        <w:gridCol w:w="600"/>
        <w:gridCol w:w="400"/>
        <w:gridCol w:w="380"/>
        <w:gridCol w:w="20"/>
        <w:gridCol w:w="200"/>
        <w:gridCol w:w="600"/>
        <w:gridCol w:w="200"/>
        <w:gridCol w:w="200"/>
        <w:gridCol w:w="1000"/>
        <w:gridCol w:w="971"/>
        <w:gridCol w:w="176"/>
      </w:tblGrid>
      <w:tr w:rsidR="00635590" w:rsidRPr="00635590" w:rsidTr="00BD2231">
        <w:trPr>
          <w:gridAfter w:val="1"/>
          <w:wAfter w:w="176" w:type="dxa"/>
          <w:tblHeader/>
        </w:trPr>
        <w:tc>
          <w:tcPr>
            <w:tcW w:w="9571" w:type="dxa"/>
            <w:gridSpan w:val="20"/>
            <w:shd w:val="clear" w:color="auto" w:fill="auto"/>
          </w:tcPr>
          <w:p w:rsidR="00635590" w:rsidRPr="00635590" w:rsidRDefault="00635590">
            <w:pPr>
              <w:rPr>
                <w:sz w:val="12"/>
              </w:rPr>
            </w:pPr>
          </w:p>
        </w:tc>
      </w:tr>
      <w:tr w:rsidR="00635590" w:rsidRPr="00635590" w:rsidTr="00BD2231">
        <w:trPr>
          <w:gridAfter w:val="1"/>
          <w:wAfter w:w="176" w:type="dxa"/>
        </w:trPr>
        <w:tc>
          <w:tcPr>
            <w:tcW w:w="3190" w:type="dxa"/>
            <w:gridSpan w:val="5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</w:p>
        </w:tc>
        <w:tc>
          <w:tcPr>
            <w:tcW w:w="3190" w:type="dxa"/>
            <w:gridSpan w:val="8"/>
            <w:shd w:val="clear" w:color="auto" w:fill="auto"/>
            <w:vAlign w:val="center"/>
          </w:tcPr>
          <w:p w:rsidR="00635590" w:rsidRPr="00635590" w:rsidRDefault="00635590" w:rsidP="002B6C4D">
            <w:pPr>
              <w:jc w:val="center"/>
              <w:rPr>
                <w:b/>
                <w:sz w:val="22"/>
              </w:rPr>
            </w:pPr>
            <w:r w:rsidRPr="00635590">
              <w:rPr>
                <w:b/>
                <w:sz w:val="22"/>
              </w:rPr>
              <w:t>ЛИЧНАЯ КАРТОЧКА</w:t>
            </w:r>
          </w:p>
          <w:p w:rsidR="00635590" w:rsidRPr="00635590" w:rsidRDefault="00635590" w:rsidP="00B83D1E">
            <w:pPr>
              <w:jc w:val="center"/>
              <w:rPr>
                <w:b/>
                <w:sz w:val="22"/>
              </w:rPr>
            </w:pPr>
            <w:r w:rsidRPr="00635590">
              <w:rPr>
                <w:b/>
                <w:sz w:val="22"/>
              </w:rPr>
              <w:t>работника</w:t>
            </w:r>
          </w:p>
        </w:tc>
        <w:tc>
          <w:tcPr>
            <w:tcW w:w="3191" w:type="dxa"/>
            <w:gridSpan w:val="7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</w:p>
        </w:tc>
      </w:tr>
      <w:tr w:rsidR="00635590" w:rsidRPr="00635590" w:rsidTr="00BD2231">
        <w:trPr>
          <w:gridAfter w:val="1"/>
          <w:wAfter w:w="176" w:type="dxa"/>
        </w:trPr>
        <w:tc>
          <w:tcPr>
            <w:tcW w:w="3190" w:type="dxa"/>
            <w:gridSpan w:val="5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</w:p>
        </w:tc>
        <w:tc>
          <w:tcPr>
            <w:tcW w:w="3190" w:type="dxa"/>
            <w:gridSpan w:val="8"/>
            <w:shd w:val="clear" w:color="auto" w:fill="auto"/>
            <w:vAlign w:val="center"/>
          </w:tcPr>
          <w:p w:rsidR="00635590" w:rsidRPr="00635590" w:rsidRDefault="00635590">
            <w:pPr>
              <w:rPr>
                <w:b/>
                <w:sz w:val="20"/>
              </w:rPr>
            </w:pPr>
          </w:p>
          <w:p w:rsidR="00635590" w:rsidRPr="00BA4C21" w:rsidRDefault="00635590" w:rsidP="002B6C4D">
            <w:pPr>
              <w:jc w:val="center"/>
              <w:rPr>
                <w:sz w:val="20"/>
              </w:rPr>
            </w:pPr>
            <w:r w:rsidRPr="00BA4C21">
              <w:rPr>
                <w:sz w:val="20"/>
              </w:rPr>
              <w:t>I. ОБЩИЕ СВЕДЕНИЯ</w:t>
            </w:r>
          </w:p>
        </w:tc>
        <w:tc>
          <w:tcPr>
            <w:tcW w:w="3191" w:type="dxa"/>
            <w:gridSpan w:val="7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</w:p>
        </w:tc>
      </w:tr>
      <w:tr w:rsidR="00635590" w:rsidRPr="00635590" w:rsidTr="00BD2231">
        <w:tc>
          <w:tcPr>
            <w:tcW w:w="5600" w:type="dxa"/>
            <w:gridSpan w:val="11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2000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  Трудовой договор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номер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5C6613" w:rsidRDefault="005C6613" w:rsidP="006F72F2">
            <w:pPr>
              <w:rPr>
                <w:sz w:val="16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 w:rsidR="006F72F2">
              <w:rPr>
                <w:sz w:val="18"/>
              </w:rPr>
              <w:t>номер договора</w:t>
            </w:r>
            <w:r>
              <w:rPr>
                <w:sz w:val="18"/>
                <w:lang w:val="en-US"/>
              </w:rPr>
              <w:t>&gt;</w:t>
            </w:r>
          </w:p>
        </w:tc>
      </w:tr>
      <w:tr w:rsidR="00635590" w:rsidRPr="00635590" w:rsidTr="00BD2231">
        <w:tc>
          <w:tcPr>
            <w:tcW w:w="5600" w:type="dxa"/>
            <w:gridSpan w:val="11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2000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  дата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5C6613" w:rsidRDefault="005C6613" w:rsidP="006F72F2">
            <w:pPr>
              <w:rPr>
                <w:sz w:val="16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 w:rsidR="006F72F2">
              <w:rPr>
                <w:sz w:val="18"/>
              </w:rPr>
              <w:t>дата договора</w:t>
            </w:r>
            <w:r>
              <w:rPr>
                <w:sz w:val="18"/>
                <w:lang w:val="en-US"/>
              </w:rPr>
              <w:t>&gt;</w:t>
            </w:r>
          </w:p>
        </w:tc>
      </w:tr>
      <w:tr w:rsidR="00635590" w:rsidRPr="00635590" w:rsidTr="00BD2231">
        <w:tc>
          <w:tcPr>
            <w:tcW w:w="1200" w:type="dxa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  <w:tc>
          <w:tcPr>
            <w:tcW w:w="2600" w:type="dxa"/>
            <w:gridSpan w:val="5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  <w:tc>
          <w:tcPr>
            <w:tcW w:w="800" w:type="dxa"/>
            <w:gridSpan w:val="3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  <w:tc>
          <w:tcPr>
            <w:tcW w:w="1800" w:type="dxa"/>
            <w:gridSpan w:val="5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  <w:tc>
          <w:tcPr>
            <w:tcW w:w="2147" w:type="dxa"/>
            <w:gridSpan w:val="3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</w:tr>
      <w:tr w:rsidR="00635590" w:rsidRPr="00635590" w:rsidTr="00BD2231">
        <w:tc>
          <w:tcPr>
            <w:tcW w:w="1200" w:type="dxa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1. Фамилия</w:t>
            </w:r>
          </w:p>
        </w:tc>
        <w:tc>
          <w:tcPr>
            <w:tcW w:w="260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590" w:rsidRPr="005C6613" w:rsidRDefault="005C6613" w:rsidP="006F72F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 w:rsidR="006F72F2">
              <w:rPr>
                <w:sz w:val="18"/>
              </w:rPr>
              <w:t>фамилия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800" w:type="dxa"/>
            <w:gridSpan w:val="3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  Имя</w:t>
            </w:r>
          </w:p>
        </w:tc>
        <w:tc>
          <w:tcPr>
            <w:tcW w:w="180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590" w:rsidRPr="005C6613" w:rsidRDefault="005C6613" w:rsidP="006F72F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 w:rsidR="006F72F2">
              <w:rPr>
                <w:sz w:val="18"/>
              </w:rPr>
              <w:t>имя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Отчество</w:t>
            </w:r>
          </w:p>
        </w:tc>
        <w:tc>
          <w:tcPr>
            <w:tcW w:w="214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590" w:rsidRPr="005C6613" w:rsidRDefault="005C6613" w:rsidP="006F72F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 w:rsidR="006F72F2">
              <w:rPr>
                <w:sz w:val="18"/>
              </w:rPr>
              <w:t>отчество</w:t>
            </w:r>
            <w:r>
              <w:rPr>
                <w:sz w:val="18"/>
                <w:lang w:val="en-US"/>
              </w:rPr>
              <w:t>&gt;</w:t>
            </w:r>
          </w:p>
        </w:tc>
      </w:tr>
      <w:tr w:rsidR="00635590" w:rsidRPr="00635590" w:rsidTr="00BD2231">
        <w:tc>
          <w:tcPr>
            <w:tcW w:w="8600" w:type="dxa"/>
            <w:gridSpan w:val="19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</w:tr>
      <w:tr w:rsidR="00635590" w:rsidRPr="00635590" w:rsidTr="00BD2231">
        <w:tc>
          <w:tcPr>
            <w:tcW w:w="8600" w:type="dxa"/>
            <w:gridSpan w:val="19"/>
            <w:tcBorders>
              <w:right w:val="single" w:sz="4" w:space="0" w:color="auto"/>
            </w:tcBorders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    Код</w:t>
            </w:r>
          </w:p>
        </w:tc>
      </w:tr>
      <w:tr w:rsidR="00635590" w:rsidRPr="00635590" w:rsidTr="00BD2231">
        <w:tc>
          <w:tcPr>
            <w:tcW w:w="1800" w:type="dxa"/>
            <w:gridSpan w:val="3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</w:p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2. Дата рождения</w:t>
            </w:r>
          </w:p>
        </w:tc>
        <w:tc>
          <w:tcPr>
            <w:tcW w:w="6800" w:type="dxa"/>
            <w:gridSpan w:val="1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</w:p>
          <w:p w:rsidR="00635590" w:rsidRPr="00E60429" w:rsidRDefault="00E60429" w:rsidP="006F72F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 w:rsidR="006F72F2">
              <w:rPr>
                <w:sz w:val="18"/>
              </w:rPr>
              <w:t>дата рождения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</w:tr>
      <w:tr w:rsidR="00635590" w:rsidRPr="00635590" w:rsidTr="00BD2231">
        <w:tc>
          <w:tcPr>
            <w:tcW w:w="1800" w:type="dxa"/>
            <w:gridSpan w:val="3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4"/>
              </w:rPr>
            </w:pPr>
            <w:r w:rsidRPr="00635590">
              <w:rPr>
                <w:sz w:val="14"/>
              </w:rPr>
              <w:t xml:space="preserve"> </w:t>
            </w:r>
          </w:p>
        </w:tc>
        <w:tc>
          <w:tcPr>
            <w:tcW w:w="6800" w:type="dxa"/>
            <w:gridSpan w:val="1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4"/>
              </w:rPr>
            </w:pPr>
            <w:r w:rsidRPr="00635590">
              <w:rPr>
                <w:sz w:val="14"/>
              </w:rPr>
              <w:t xml:space="preserve">                           (день, месяц, год)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4"/>
              </w:rPr>
            </w:pPr>
            <w:r w:rsidRPr="00635590">
              <w:rPr>
                <w:sz w:val="14"/>
              </w:rPr>
              <w:t xml:space="preserve"> </w:t>
            </w:r>
          </w:p>
        </w:tc>
      </w:tr>
      <w:tr w:rsidR="00635590" w:rsidRPr="00635590" w:rsidTr="00BD2231">
        <w:tc>
          <w:tcPr>
            <w:tcW w:w="1800" w:type="dxa"/>
            <w:gridSpan w:val="3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3. Место рождения</w:t>
            </w:r>
          </w:p>
        </w:tc>
        <w:tc>
          <w:tcPr>
            <w:tcW w:w="5400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590" w:rsidRPr="00E60429" w:rsidRDefault="00E60429" w:rsidP="006F72F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 w:rsidR="006F72F2">
              <w:rPr>
                <w:sz w:val="18"/>
              </w:rPr>
              <w:t>место рождения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1400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   по ОКАТО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 w:rsidP="006F72F2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</w:tr>
      <w:tr w:rsidR="00635590" w:rsidRPr="00635590" w:rsidTr="00BD2231">
        <w:tc>
          <w:tcPr>
            <w:tcW w:w="1800" w:type="dxa"/>
            <w:gridSpan w:val="3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</w:p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4. Гражданство</w:t>
            </w:r>
          </w:p>
        </w:tc>
        <w:tc>
          <w:tcPr>
            <w:tcW w:w="5400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</w:p>
          <w:p w:rsidR="00635590" w:rsidRPr="00E60429" w:rsidRDefault="00E60429" w:rsidP="006F72F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 w:rsidR="006F72F2">
              <w:rPr>
                <w:sz w:val="18"/>
              </w:rPr>
              <w:t>гражданство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1400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   по ОКИН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 w:rsidP="00131BB4">
            <w:pPr>
              <w:rPr>
                <w:sz w:val="18"/>
              </w:rPr>
            </w:pPr>
          </w:p>
        </w:tc>
      </w:tr>
      <w:tr w:rsidR="00635590" w:rsidRPr="00635590" w:rsidTr="00BD2231">
        <w:tc>
          <w:tcPr>
            <w:tcW w:w="2800" w:type="dxa"/>
            <w:gridSpan w:val="4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</w:p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5. Знание иностранного языка</w:t>
            </w:r>
          </w:p>
        </w:tc>
        <w:tc>
          <w:tcPr>
            <w:tcW w:w="220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35590" w:rsidRPr="00635590" w:rsidRDefault="00635590">
            <w:pPr>
              <w:rPr>
                <w:sz w:val="18"/>
              </w:rPr>
            </w:pPr>
          </w:p>
        </w:tc>
        <w:tc>
          <w:tcPr>
            <w:tcW w:w="220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35590" w:rsidRPr="00635590" w:rsidRDefault="00635590">
            <w:pPr>
              <w:rPr>
                <w:sz w:val="18"/>
              </w:rPr>
            </w:pPr>
          </w:p>
        </w:tc>
        <w:tc>
          <w:tcPr>
            <w:tcW w:w="1400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   по ОКИН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 w:rsidP="006F72F2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</w:tr>
      <w:tr w:rsidR="00635590" w:rsidRPr="00635590" w:rsidTr="00BD2231">
        <w:tc>
          <w:tcPr>
            <w:tcW w:w="2800" w:type="dxa"/>
            <w:gridSpan w:val="4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4"/>
              </w:rPr>
            </w:pPr>
            <w:r w:rsidRPr="00635590">
              <w:rPr>
                <w:sz w:val="14"/>
              </w:rPr>
              <w:t xml:space="preserve"> </w:t>
            </w:r>
          </w:p>
        </w:tc>
        <w:tc>
          <w:tcPr>
            <w:tcW w:w="2200" w:type="dxa"/>
            <w:gridSpan w:val="6"/>
            <w:shd w:val="clear" w:color="auto" w:fill="auto"/>
          </w:tcPr>
          <w:p w:rsidR="00635590" w:rsidRPr="00635590" w:rsidRDefault="00635590">
            <w:pPr>
              <w:rPr>
                <w:sz w:val="14"/>
              </w:rPr>
            </w:pPr>
            <w:r w:rsidRPr="00635590">
              <w:rPr>
                <w:sz w:val="14"/>
              </w:rPr>
              <w:t xml:space="preserve">          наименование</w:t>
            </w:r>
          </w:p>
        </w:tc>
        <w:tc>
          <w:tcPr>
            <w:tcW w:w="2200" w:type="dxa"/>
            <w:gridSpan w:val="6"/>
            <w:shd w:val="clear" w:color="auto" w:fill="auto"/>
          </w:tcPr>
          <w:p w:rsidR="00635590" w:rsidRPr="00635590" w:rsidRDefault="00635590">
            <w:pPr>
              <w:rPr>
                <w:sz w:val="14"/>
              </w:rPr>
            </w:pPr>
            <w:r w:rsidRPr="00635590">
              <w:rPr>
                <w:sz w:val="14"/>
              </w:rPr>
              <w:t xml:space="preserve">          степень знания</w:t>
            </w:r>
          </w:p>
        </w:tc>
        <w:tc>
          <w:tcPr>
            <w:tcW w:w="140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635590" w:rsidRPr="00635590" w:rsidRDefault="00635590">
            <w:pPr>
              <w:rPr>
                <w:sz w:val="14"/>
              </w:rPr>
            </w:pPr>
            <w:r w:rsidRPr="00635590">
              <w:rPr>
                <w:sz w:val="14"/>
              </w:rPr>
              <w:t xml:space="preserve"> 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5590" w:rsidRPr="00635590" w:rsidRDefault="00635590">
            <w:pPr>
              <w:rPr>
                <w:sz w:val="14"/>
              </w:rPr>
            </w:pPr>
            <w:r w:rsidRPr="00635590">
              <w:rPr>
                <w:sz w:val="14"/>
              </w:rPr>
              <w:t xml:space="preserve"> </w:t>
            </w:r>
          </w:p>
        </w:tc>
      </w:tr>
      <w:tr w:rsidR="00635590" w:rsidRPr="00635590" w:rsidTr="00BD2231">
        <w:tc>
          <w:tcPr>
            <w:tcW w:w="2800" w:type="dxa"/>
            <w:gridSpan w:val="4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4400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635590" w:rsidRPr="00635590" w:rsidRDefault="00F74B15" w:rsidP="006F72F2">
            <w:pPr>
              <w:tabs>
                <w:tab w:val="center" w:pos="2092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bookmarkStart w:id="2" w:name="ТекстовоеПоле252"/>
            <w:r w:rsidR="00424A42">
              <w:rPr>
                <w:sz w:val="18"/>
              </w:rPr>
              <w:t xml:space="preserve">              </w:t>
            </w:r>
            <w:bookmarkEnd w:id="2"/>
          </w:p>
        </w:tc>
        <w:tc>
          <w:tcPr>
            <w:tcW w:w="140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   по ОКИН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590" w:rsidRPr="00635590" w:rsidRDefault="00635590" w:rsidP="006F72F2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</w:tr>
      <w:tr w:rsidR="00635590" w:rsidRPr="00635590" w:rsidTr="00BD2231">
        <w:tc>
          <w:tcPr>
            <w:tcW w:w="1800" w:type="dxa"/>
            <w:gridSpan w:val="3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</w:p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6. Образование</w:t>
            </w:r>
          </w:p>
        </w:tc>
        <w:tc>
          <w:tcPr>
            <w:tcW w:w="5400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590" w:rsidRPr="0004329F" w:rsidRDefault="0004329F" w:rsidP="006F72F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 w:rsidR="006F72F2">
              <w:rPr>
                <w:sz w:val="18"/>
              </w:rPr>
              <w:t>тип образования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1400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   по ОКИН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 w:rsidP="006F72F2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</w:tr>
      <w:tr w:rsidR="00635590" w:rsidRPr="00635590" w:rsidTr="00BD2231">
        <w:tc>
          <w:tcPr>
            <w:tcW w:w="1800" w:type="dxa"/>
            <w:gridSpan w:val="3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  <w:tc>
          <w:tcPr>
            <w:tcW w:w="6800" w:type="dxa"/>
            <w:gridSpan w:val="16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>(среднее (полное) общее, начальное профессиональное, среднее профессиональное, высшее профессиональное)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</w:tr>
      <w:tr w:rsidR="00635590" w:rsidRPr="00635590" w:rsidTr="00BD2231">
        <w:tc>
          <w:tcPr>
            <w:tcW w:w="9747" w:type="dxa"/>
            <w:gridSpan w:val="21"/>
            <w:shd w:val="clear" w:color="auto" w:fill="auto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</w:tr>
      <w:tr w:rsidR="00635590" w:rsidRPr="00635590" w:rsidTr="00BD2231">
        <w:tc>
          <w:tcPr>
            <w:tcW w:w="4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Наименование образовательного учреждения</w:t>
            </w:r>
          </w:p>
        </w:tc>
        <w:tc>
          <w:tcPr>
            <w:tcW w:w="34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6"/>
              </w:rPr>
            </w:pPr>
            <w:r w:rsidRPr="00635590">
              <w:rPr>
                <w:sz w:val="16"/>
              </w:rPr>
              <w:t>Документ об образовании, о квалификации или наличии специальных знаний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Год окончания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</w:p>
        </w:tc>
      </w:tr>
      <w:tr w:rsidR="00635590" w:rsidRPr="00635590" w:rsidTr="00BD2231">
        <w:tc>
          <w:tcPr>
            <w:tcW w:w="4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04329F" w:rsidRDefault="0004329F" w:rsidP="006F72F2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</w:t>
            </w:r>
            <w:r w:rsidR="006F72F2">
              <w:rPr>
                <w:sz w:val="16"/>
              </w:rPr>
              <w:t>наименование учебного заведения</w:t>
            </w:r>
            <w:r>
              <w:rPr>
                <w:sz w:val="16"/>
                <w:lang w:val="en-US"/>
              </w:rPr>
              <w:t>&gt;</w:t>
            </w:r>
          </w:p>
        </w:tc>
        <w:tc>
          <w:tcPr>
            <w:tcW w:w="2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6"/>
              </w:rPr>
            </w:pPr>
            <w:r w:rsidRPr="00635590">
              <w:rPr>
                <w:sz w:val="16"/>
              </w:rPr>
              <w:t>наименование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6"/>
              </w:rPr>
            </w:pPr>
            <w:r w:rsidRPr="00635590">
              <w:rPr>
                <w:sz w:val="16"/>
              </w:rPr>
              <w:t>серия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6"/>
              </w:rPr>
            </w:pPr>
            <w:r w:rsidRPr="00635590">
              <w:rPr>
                <w:sz w:val="16"/>
              </w:rPr>
              <w:t>номер</w:t>
            </w:r>
          </w:p>
        </w:tc>
        <w:tc>
          <w:tcPr>
            <w:tcW w:w="12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04329F" w:rsidRDefault="0004329F" w:rsidP="006F72F2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</w:t>
            </w:r>
            <w:r w:rsidR="006F72F2">
              <w:rPr>
                <w:sz w:val="16"/>
              </w:rPr>
              <w:t>год окончания</w:t>
            </w:r>
            <w:r>
              <w:rPr>
                <w:sz w:val="16"/>
                <w:lang w:val="en-US"/>
              </w:rPr>
              <w:t>&gt;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635590" w:rsidRPr="00635590" w:rsidRDefault="00635590">
            <w:pPr>
              <w:rPr>
                <w:sz w:val="16"/>
              </w:rPr>
            </w:pPr>
          </w:p>
        </w:tc>
      </w:tr>
      <w:tr w:rsidR="00635590" w:rsidRPr="00635590" w:rsidTr="00BD2231">
        <w:tc>
          <w:tcPr>
            <w:tcW w:w="4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</w:p>
        </w:tc>
        <w:tc>
          <w:tcPr>
            <w:tcW w:w="2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04329F" w:rsidRDefault="0004329F" w:rsidP="006F72F2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&lt;</w:t>
            </w:r>
            <w:r w:rsidR="006F72F2">
              <w:rPr>
                <w:sz w:val="14"/>
              </w:rPr>
              <w:t>наименование документа</w:t>
            </w:r>
            <w:r>
              <w:rPr>
                <w:sz w:val="14"/>
                <w:lang w:val="en-US"/>
              </w:rPr>
              <w:t>&gt;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B60FCE" w:rsidRDefault="00B60FCE" w:rsidP="006F72F2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&lt;</w:t>
            </w:r>
            <w:proofErr w:type="spellStart"/>
            <w:r w:rsidR="006F72F2">
              <w:rPr>
                <w:sz w:val="14"/>
              </w:rPr>
              <w:t>серияДок</w:t>
            </w:r>
            <w:proofErr w:type="spellEnd"/>
            <w:r>
              <w:rPr>
                <w:sz w:val="14"/>
                <w:lang w:val="en-US"/>
              </w:rPr>
              <w:t>&gt;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B60FCE" w:rsidRDefault="00B60FCE" w:rsidP="006F72F2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&lt;</w:t>
            </w:r>
            <w:proofErr w:type="spellStart"/>
            <w:r w:rsidR="006F72F2">
              <w:rPr>
                <w:sz w:val="14"/>
              </w:rPr>
              <w:t>номерДок</w:t>
            </w:r>
            <w:proofErr w:type="spellEnd"/>
            <w:r>
              <w:rPr>
                <w:sz w:val="14"/>
                <w:lang w:val="en-US"/>
              </w:rPr>
              <w:t>&gt;</w:t>
            </w:r>
          </w:p>
        </w:tc>
        <w:tc>
          <w:tcPr>
            <w:tcW w:w="12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</w:p>
        </w:tc>
      </w:tr>
      <w:tr w:rsidR="00635590" w:rsidRPr="00635590" w:rsidTr="00BD2231">
        <w:tc>
          <w:tcPr>
            <w:tcW w:w="4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Квалификация по документу об образовании</w:t>
            </w:r>
          </w:p>
        </w:tc>
        <w:tc>
          <w:tcPr>
            <w:tcW w:w="46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Направление или специальность по документу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</w:p>
        </w:tc>
      </w:tr>
      <w:tr w:rsidR="00635590" w:rsidRPr="00635590" w:rsidTr="00BD2231">
        <w:tc>
          <w:tcPr>
            <w:tcW w:w="4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B60FCE" w:rsidRDefault="00B60FCE" w:rsidP="006F72F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 w:rsidR="006F72F2">
              <w:rPr>
                <w:sz w:val="18"/>
              </w:rPr>
              <w:t>квалификация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3400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35590" w:rsidRPr="00B60FCE" w:rsidRDefault="00B60FCE" w:rsidP="006F72F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 w:rsidR="006F72F2">
              <w:rPr>
                <w:sz w:val="18"/>
              </w:rPr>
              <w:t>направление или специальность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</w:p>
        </w:tc>
      </w:tr>
      <w:tr w:rsidR="00635590" w:rsidRPr="00635590" w:rsidTr="00BD2231">
        <w:tc>
          <w:tcPr>
            <w:tcW w:w="4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3400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12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6"/>
              </w:rPr>
            </w:pPr>
            <w:r w:rsidRPr="00635590">
              <w:rPr>
                <w:sz w:val="16"/>
              </w:rPr>
              <w:t>Код по ОКСО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B60FCE" w:rsidRDefault="00635590">
            <w:pPr>
              <w:rPr>
                <w:sz w:val="18"/>
                <w:lang w:val="en-US"/>
              </w:rPr>
            </w:pPr>
          </w:p>
        </w:tc>
      </w:tr>
      <w:tr w:rsidR="00635590" w:rsidRPr="00635590" w:rsidTr="00BD2231">
        <w:tc>
          <w:tcPr>
            <w:tcW w:w="9747" w:type="dxa"/>
            <w:gridSpan w:val="21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</w:tr>
      <w:tr w:rsidR="00635590" w:rsidRPr="00635590" w:rsidTr="00BD2231">
        <w:tc>
          <w:tcPr>
            <w:tcW w:w="4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Наименование образовательного учреждения</w:t>
            </w:r>
          </w:p>
        </w:tc>
        <w:tc>
          <w:tcPr>
            <w:tcW w:w="34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6"/>
              </w:rPr>
            </w:pPr>
            <w:r w:rsidRPr="00635590">
              <w:rPr>
                <w:sz w:val="16"/>
              </w:rPr>
              <w:t>Документ об образовании, о квалификации или наличии специальных знаний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Год окончания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</w:p>
        </w:tc>
      </w:tr>
      <w:tr w:rsidR="00635590" w:rsidRPr="00635590" w:rsidTr="00BD2231">
        <w:tc>
          <w:tcPr>
            <w:tcW w:w="4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B60FCE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&lt;</w:t>
            </w:r>
            <w:r w:rsidR="006F72F2">
              <w:rPr>
                <w:sz w:val="16"/>
              </w:rPr>
              <w:t>наименование учебного заведения</w:t>
            </w:r>
            <w:r>
              <w:rPr>
                <w:sz w:val="16"/>
              </w:rPr>
              <w:t>2</w:t>
            </w:r>
            <w:r>
              <w:rPr>
                <w:sz w:val="16"/>
                <w:lang w:val="en-US"/>
              </w:rPr>
              <w:t>&gt;</w:t>
            </w:r>
          </w:p>
        </w:tc>
        <w:tc>
          <w:tcPr>
            <w:tcW w:w="2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6"/>
              </w:rPr>
            </w:pPr>
            <w:r w:rsidRPr="00635590">
              <w:rPr>
                <w:sz w:val="16"/>
              </w:rPr>
              <w:t>наименование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6"/>
              </w:rPr>
            </w:pPr>
            <w:r w:rsidRPr="00635590">
              <w:rPr>
                <w:sz w:val="16"/>
              </w:rPr>
              <w:t>серия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6"/>
              </w:rPr>
            </w:pPr>
            <w:r w:rsidRPr="00635590">
              <w:rPr>
                <w:sz w:val="16"/>
              </w:rPr>
              <w:t>номер</w:t>
            </w:r>
          </w:p>
        </w:tc>
        <w:tc>
          <w:tcPr>
            <w:tcW w:w="12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B60FCE" w:rsidP="006F72F2">
            <w:pPr>
              <w:rPr>
                <w:sz w:val="16"/>
              </w:rPr>
            </w:pPr>
            <w:r>
              <w:rPr>
                <w:sz w:val="16"/>
                <w:lang w:val="en-US"/>
              </w:rPr>
              <w:t>&lt;</w:t>
            </w:r>
            <w:r w:rsidR="006F72F2">
              <w:rPr>
                <w:sz w:val="16"/>
              </w:rPr>
              <w:t>год окончания</w:t>
            </w:r>
            <w:r>
              <w:rPr>
                <w:sz w:val="16"/>
              </w:rPr>
              <w:t>2</w:t>
            </w:r>
            <w:r>
              <w:rPr>
                <w:sz w:val="16"/>
                <w:lang w:val="en-US"/>
              </w:rPr>
              <w:t>&gt;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635590" w:rsidRPr="00635590" w:rsidRDefault="00635590">
            <w:pPr>
              <w:rPr>
                <w:sz w:val="16"/>
              </w:rPr>
            </w:pPr>
          </w:p>
        </w:tc>
      </w:tr>
      <w:tr w:rsidR="00635590" w:rsidRPr="00635590" w:rsidTr="00BD2231">
        <w:tc>
          <w:tcPr>
            <w:tcW w:w="4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</w:p>
        </w:tc>
        <w:tc>
          <w:tcPr>
            <w:tcW w:w="2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B60FCE" w:rsidP="006F72F2">
            <w:pPr>
              <w:rPr>
                <w:sz w:val="14"/>
              </w:rPr>
            </w:pPr>
            <w:r>
              <w:rPr>
                <w:sz w:val="14"/>
                <w:lang w:val="en-US"/>
              </w:rPr>
              <w:t>&lt;</w:t>
            </w:r>
            <w:r w:rsidR="006F72F2">
              <w:rPr>
                <w:sz w:val="14"/>
              </w:rPr>
              <w:t>наименование документа2</w:t>
            </w:r>
            <w:r>
              <w:rPr>
                <w:sz w:val="14"/>
                <w:lang w:val="en-US"/>
              </w:rPr>
              <w:t>&gt;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F72F2">
            <w:pPr>
              <w:rPr>
                <w:sz w:val="14"/>
              </w:rPr>
            </w:pPr>
            <w:r>
              <w:rPr>
                <w:sz w:val="14"/>
                <w:lang w:val="en-US"/>
              </w:rPr>
              <w:t>&lt;</w:t>
            </w:r>
            <w:r>
              <w:rPr>
                <w:sz w:val="14"/>
              </w:rPr>
              <w:t>серияДок</w:t>
            </w:r>
            <w:r w:rsidR="00B60FCE">
              <w:rPr>
                <w:sz w:val="14"/>
              </w:rPr>
              <w:t>2</w:t>
            </w:r>
            <w:r w:rsidR="00B60FCE">
              <w:rPr>
                <w:sz w:val="14"/>
                <w:lang w:val="en-US"/>
              </w:rPr>
              <w:t>&gt;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F72F2">
            <w:pPr>
              <w:rPr>
                <w:sz w:val="14"/>
              </w:rPr>
            </w:pPr>
            <w:r>
              <w:rPr>
                <w:sz w:val="14"/>
                <w:lang w:val="en-US"/>
              </w:rPr>
              <w:t>&lt;</w:t>
            </w:r>
            <w:r>
              <w:rPr>
                <w:sz w:val="14"/>
              </w:rPr>
              <w:t>номерДок</w:t>
            </w:r>
            <w:r w:rsidR="00B60FCE">
              <w:rPr>
                <w:sz w:val="14"/>
              </w:rPr>
              <w:t>2</w:t>
            </w:r>
            <w:r w:rsidR="00B60FCE">
              <w:rPr>
                <w:sz w:val="14"/>
                <w:lang w:val="en-US"/>
              </w:rPr>
              <w:t>&gt;</w:t>
            </w:r>
          </w:p>
        </w:tc>
        <w:tc>
          <w:tcPr>
            <w:tcW w:w="12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</w:p>
        </w:tc>
      </w:tr>
      <w:tr w:rsidR="00635590" w:rsidRPr="00635590" w:rsidTr="00BD2231">
        <w:tc>
          <w:tcPr>
            <w:tcW w:w="4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Квалификация по документу об образовании</w:t>
            </w:r>
          </w:p>
        </w:tc>
        <w:tc>
          <w:tcPr>
            <w:tcW w:w="46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Направление или специальность по документу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</w:p>
        </w:tc>
      </w:tr>
      <w:tr w:rsidR="00635590" w:rsidRPr="00635590" w:rsidTr="00BD2231">
        <w:tc>
          <w:tcPr>
            <w:tcW w:w="4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B60FCE" w:rsidP="006F72F2">
            <w:pPr>
              <w:rPr>
                <w:sz w:val="18"/>
              </w:rPr>
            </w:pPr>
            <w:r>
              <w:rPr>
                <w:sz w:val="18"/>
                <w:lang w:val="en-US"/>
              </w:rPr>
              <w:t>&lt;</w:t>
            </w:r>
            <w:r w:rsidR="006F72F2">
              <w:rPr>
                <w:sz w:val="18"/>
              </w:rPr>
              <w:t>квалификация</w:t>
            </w:r>
            <w:r>
              <w:rPr>
                <w:sz w:val="18"/>
              </w:rPr>
              <w:t>2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3400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35590" w:rsidRPr="00635590" w:rsidRDefault="00B60FCE" w:rsidP="006F72F2">
            <w:pPr>
              <w:rPr>
                <w:sz w:val="18"/>
              </w:rPr>
            </w:pPr>
            <w:r>
              <w:rPr>
                <w:sz w:val="18"/>
                <w:lang w:val="en-US"/>
              </w:rPr>
              <w:t>&lt;</w:t>
            </w:r>
            <w:r w:rsidR="006F72F2">
              <w:rPr>
                <w:sz w:val="18"/>
              </w:rPr>
              <w:t>направление или специальность</w:t>
            </w:r>
            <w:r>
              <w:rPr>
                <w:sz w:val="18"/>
              </w:rPr>
              <w:t>2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</w:p>
        </w:tc>
      </w:tr>
      <w:tr w:rsidR="00635590" w:rsidRPr="00635590" w:rsidTr="00BD2231">
        <w:tc>
          <w:tcPr>
            <w:tcW w:w="4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3400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12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6"/>
              </w:rPr>
            </w:pPr>
            <w:r w:rsidRPr="00635590">
              <w:rPr>
                <w:sz w:val="16"/>
              </w:rPr>
              <w:t>Код по ОКСО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</w:p>
        </w:tc>
      </w:tr>
      <w:tr w:rsidR="00635590" w:rsidRPr="00635590" w:rsidTr="00BD2231">
        <w:tc>
          <w:tcPr>
            <w:tcW w:w="4200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</w:p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Послевузовское профессиональное образование</w:t>
            </w:r>
          </w:p>
        </w:tc>
        <w:tc>
          <w:tcPr>
            <w:tcW w:w="3200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</w:p>
          <w:p w:rsidR="00635590" w:rsidRPr="00B60FCE" w:rsidRDefault="00B60FCE" w:rsidP="006F72F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 w:rsidR="006F72F2">
              <w:rPr>
                <w:sz w:val="18"/>
              </w:rPr>
              <w:t>ПО наименование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120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6"/>
              </w:rPr>
            </w:pPr>
          </w:p>
          <w:p w:rsidR="00635590" w:rsidRPr="00635590" w:rsidRDefault="00635590">
            <w:pPr>
              <w:rPr>
                <w:sz w:val="16"/>
              </w:rPr>
            </w:pPr>
            <w:r w:rsidRPr="00635590">
              <w:rPr>
                <w:sz w:val="16"/>
              </w:rPr>
              <w:t>Код по ОКИН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</w:p>
          <w:p w:rsidR="00635590" w:rsidRPr="00635590" w:rsidRDefault="00635590">
            <w:pPr>
              <w:rPr>
                <w:sz w:val="18"/>
              </w:rPr>
            </w:pPr>
          </w:p>
        </w:tc>
      </w:tr>
      <w:tr w:rsidR="00635590" w:rsidRPr="00635590" w:rsidTr="00BD2231">
        <w:tc>
          <w:tcPr>
            <w:tcW w:w="4200" w:type="dxa"/>
            <w:gridSpan w:val="8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  <w:tc>
          <w:tcPr>
            <w:tcW w:w="3200" w:type="dxa"/>
            <w:gridSpan w:val="9"/>
            <w:shd w:val="clear" w:color="auto" w:fill="auto"/>
          </w:tcPr>
          <w:p w:rsidR="00635590" w:rsidRPr="00635590" w:rsidRDefault="00635590" w:rsidP="00C01E41">
            <w:pPr>
              <w:jc w:val="center"/>
              <w:rPr>
                <w:sz w:val="12"/>
              </w:rPr>
            </w:pPr>
            <w:r w:rsidRPr="00635590">
              <w:rPr>
                <w:sz w:val="12"/>
              </w:rPr>
              <w:t>(аспирантура, адъюнктура, докторантура)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</w:p>
        </w:tc>
      </w:tr>
      <w:tr w:rsidR="00635590" w:rsidRPr="00635590" w:rsidTr="00BD2231">
        <w:tc>
          <w:tcPr>
            <w:tcW w:w="9747" w:type="dxa"/>
            <w:gridSpan w:val="21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</w:tr>
      <w:tr w:rsidR="00635590" w:rsidRPr="00635590" w:rsidTr="00BD2231">
        <w:tc>
          <w:tcPr>
            <w:tcW w:w="4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Наименование образовательного, научного учреждения</w:t>
            </w:r>
          </w:p>
        </w:tc>
        <w:tc>
          <w:tcPr>
            <w:tcW w:w="34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Документ об образовании,</w:t>
            </w:r>
          </w:p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номер, дата выдачи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Год окончания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</w:p>
        </w:tc>
      </w:tr>
      <w:tr w:rsidR="00635590" w:rsidRPr="00635590" w:rsidTr="00BD2231">
        <w:tc>
          <w:tcPr>
            <w:tcW w:w="4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B60FCE" w:rsidRDefault="00B60FCE" w:rsidP="006F72F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 w:rsidR="006F72F2">
              <w:rPr>
                <w:sz w:val="18"/>
              </w:rPr>
              <w:t>ПО наименование выдавшего органа</w:t>
            </w:r>
            <w:r w:rsidR="006F72F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34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F72F2" w:rsidRDefault="00BB3C13" w:rsidP="006F72F2">
            <w:pPr>
              <w:rPr>
                <w:sz w:val="18"/>
              </w:rPr>
            </w:pPr>
            <w:r w:rsidRPr="006F72F2">
              <w:rPr>
                <w:sz w:val="18"/>
              </w:rPr>
              <w:t>&lt;</w:t>
            </w:r>
            <w:r w:rsidR="006F72F2">
              <w:rPr>
                <w:sz w:val="18"/>
              </w:rPr>
              <w:t xml:space="preserve">ПО </w:t>
            </w:r>
            <w:proofErr w:type="spellStart"/>
            <w:r w:rsidR="006F72F2">
              <w:rPr>
                <w:sz w:val="18"/>
              </w:rPr>
              <w:t>домер</w:t>
            </w:r>
            <w:proofErr w:type="spellEnd"/>
            <w:r w:rsidR="006F72F2">
              <w:rPr>
                <w:sz w:val="18"/>
              </w:rPr>
              <w:t xml:space="preserve"> документа</w:t>
            </w:r>
            <w:r w:rsidRPr="006F72F2">
              <w:rPr>
                <w:sz w:val="18"/>
              </w:rPr>
              <w:t>&gt; &lt;</w:t>
            </w:r>
            <w:proofErr w:type="gramStart"/>
            <w:r w:rsidR="006F72F2">
              <w:rPr>
                <w:sz w:val="18"/>
              </w:rPr>
              <w:t>ПО</w:t>
            </w:r>
            <w:proofErr w:type="gramEnd"/>
            <w:r w:rsidR="006F72F2">
              <w:rPr>
                <w:sz w:val="18"/>
              </w:rPr>
              <w:t xml:space="preserve"> </w:t>
            </w:r>
            <w:proofErr w:type="gramStart"/>
            <w:r w:rsidR="006F72F2">
              <w:rPr>
                <w:sz w:val="18"/>
              </w:rPr>
              <w:t>дата</w:t>
            </w:r>
            <w:proofErr w:type="gramEnd"/>
            <w:r w:rsidR="006F72F2">
              <w:rPr>
                <w:sz w:val="18"/>
              </w:rPr>
              <w:t xml:space="preserve"> выдачи</w:t>
            </w:r>
            <w:r w:rsidRPr="006F72F2">
              <w:rPr>
                <w:sz w:val="18"/>
              </w:rPr>
              <w:t>&gt;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BB3C13" w:rsidP="006F72F2">
            <w:pPr>
              <w:rPr>
                <w:sz w:val="18"/>
              </w:rPr>
            </w:pPr>
            <w:r>
              <w:rPr>
                <w:sz w:val="18"/>
                <w:lang w:val="en-US"/>
              </w:rPr>
              <w:t>&lt;</w:t>
            </w:r>
            <w:r w:rsidR="006F72F2">
              <w:rPr>
                <w:sz w:val="18"/>
              </w:rPr>
              <w:t>ПО дата выдачи год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</w:p>
        </w:tc>
      </w:tr>
      <w:tr w:rsidR="00635590" w:rsidRPr="00635590" w:rsidTr="00BD2231">
        <w:tc>
          <w:tcPr>
            <w:tcW w:w="4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34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</w:p>
        </w:tc>
      </w:tr>
      <w:tr w:rsidR="00635590" w:rsidRPr="00635590" w:rsidTr="00BC0364">
        <w:tc>
          <w:tcPr>
            <w:tcW w:w="4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46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    Направление или специальность по документу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</w:tr>
      <w:tr w:rsidR="00635590" w:rsidRPr="00635590" w:rsidTr="00BC0364">
        <w:tc>
          <w:tcPr>
            <w:tcW w:w="4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460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BB3C13" w:rsidRDefault="00BB3C13" w:rsidP="006F72F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 w:rsidR="006F72F2">
              <w:rPr>
                <w:sz w:val="18"/>
              </w:rPr>
              <w:t>ПО направление или специальность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</w:tr>
      <w:tr w:rsidR="00635590" w:rsidRPr="00635590" w:rsidTr="00BC0364">
        <w:tc>
          <w:tcPr>
            <w:tcW w:w="4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3400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12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6"/>
              </w:rPr>
            </w:pPr>
            <w:r w:rsidRPr="00635590">
              <w:rPr>
                <w:sz w:val="16"/>
              </w:rPr>
              <w:t>Код по ОКСО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 w:rsidP="00BB3C13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</w:tr>
      <w:tr w:rsidR="00635590" w:rsidRPr="00635590" w:rsidTr="00BC0364">
        <w:tc>
          <w:tcPr>
            <w:tcW w:w="4000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3400" w:type="dxa"/>
            <w:gridSpan w:val="10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   Код</w:t>
            </w:r>
          </w:p>
        </w:tc>
      </w:tr>
      <w:tr w:rsidR="00635590" w:rsidRPr="00635590" w:rsidTr="00BD2231">
        <w:tc>
          <w:tcPr>
            <w:tcW w:w="1600" w:type="dxa"/>
            <w:gridSpan w:val="2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</w:p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7. Профессия</w:t>
            </w:r>
          </w:p>
        </w:tc>
        <w:tc>
          <w:tcPr>
            <w:tcW w:w="5800" w:type="dxa"/>
            <w:gridSpan w:val="1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0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</w:p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по ОКПДТР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 w:rsidP="006F72F2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</w:tr>
      <w:tr w:rsidR="00635590" w:rsidRPr="00635590" w:rsidTr="00BD2231">
        <w:tc>
          <w:tcPr>
            <w:tcW w:w="1600" w:type="dxa"/>
            <w:gridSpan w:val="2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  <w:tc>
          <w:tcPr>
            <w:tcW w:w="5800" w:type="dxa"/>
            <w:gridSpan w:val="15"/>
            <w:shd w:val="clear" w:color="auto" w:fill="auto"/>
            <w:vAlign w:val="center"/>
          </w:tcPr>
          <w:p w:rsidR="00635590" w:rsidRPr="00635590" w:rsidRDefault="00635590" w:rsidP="00C01E41">
            <w:pPr>
              <w:jc w:val="center"/>
              <w:rPr>
                <w:sz w:val="12"/>
              </w:rPr>
            </w:pPr>
            <w:r w:rsidRPr="00635590">
              <w:rPr>
                <w:sz w:val="12"/>
              </w:rPr>
              <w:t>(основная)</w:t>
            </w:r>
          </w:p>
        </w:tc>
        <w:tc>
          <w:tcPr>
            <w:tcW w:w="120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</w:tr>
      <w:tr w:rsidR="00635590" w:rsidRPr="00635590" w:rsidTr="00BD2231">
        <w:tc>
          <w:tcPr>
            <w:tcW w:w="1600" w:type="dxa"/>
            <w:gridSpan w:val="2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5800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</w:p>
        </w:tc>
        <w:tc>
          <w:tcPr>
            <w:tcW w:w="120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по ОКПДТР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 w:rsidP="006F72F2">
            <w:pPr>
              <w:rPr>
                <w:sz w:val="18"/>
              </w:rPr>
            </w:pPr>
          </w:p>
        </w:tc>
      </w:tr>
      <w:tr w:rsidR="00635590" w:rsidRPr="00635590" w:rsidTr="00BD2231">
        <w:tc>
          <w:tcPr>
            <w:tcW w:w="1600" w:type="dxa"/>
            <w:gridSpan w:val="2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  <w:tc>
          <w:tcPr>
            <w:tcW w:w="5800" w:type="dxa"/>
            <w:gridSpan w:val="15"/>
            <w:shd w:val="clear" w:color="auto" w:fill="auto"/>
            <w:vAlign w:val="center"/>
          </w:tcPr>
          <w:p w:rsidR="00635590" w:rsidRPr="00635590" w:rsidRDefault="00635590" w:rsidP="00C01E41">
            <w:pPr>
              <w:jc w:val="center"/>
              <w:rPr>
                <w:sz w:val="12"/>
              </w:rPr>
            </w:pPr>
            <w:r w:rsidRPr="00635590">
              <w:rPr>
                <w:sz w:val="12"/>
              </w:rPr>
              <w:t>(другая)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2"/>
              </w:rPr>
            </w:pPr>
            <w:r w:rsidRPr="00635590">
              <w:rPr>
                <w:sz w:val="12"/>
              </w:rPr>
              <w:t xml:space="preserve"> </w:t>
            </w:r>
          </w:p>
        </w:tc>
      </w:tr>
    </w:tbl>
    <w:p w:rsidR="00635590" w:rsidRPr="00853AE3" w:rsidRDefault="00921B52">
      <w:pPr>
        <w:rPr>
          <w:sz w:val="12"/>
          <w:szCs w:val="12"/>
        </w:rPr>
      </w:pPr>
      <w:r>
        <w:br/>
      </w:r>
    </w:p>
    <w:tbl>
      <w:tblPr>
        <w:tblW w:w="9600" w:type="dxa"/>
        <w:tblLayout w:type="fixed"/>
        <w:tblLook w:val="0000"/>
      </w:tblPr>
      <w:tblGrid>
        <w:gridCol w:w="7600"/>
        <w:gridCol w:w="2000"/>
      </w:tblGrid>
      <w:tr w:rsidR="00635590" w:rsidRPr="00635590">
        <w:trPr>
          <w:tblHeader/>
        </w:trPr>
        <w:tc>
          <w:tcPr>
            <w:tcW w:w="7600" w:type="dxa"/>
            <w:shd w:val="clear" w:color="auto" w:fill="auto"/>
          </w:tcPr>
          <w:p w:rsidR="00635590" w:rsidRPr="00635590" w:rsidRDefault="00635590">
            <w:pPr>
              <w:rPr>
                <w:sz w:val="14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4"/>
              </w:rPr>
            </w:pPr>
            <w:r w:rsidRPr="00635590">
              <w:rPr>
                <w:sz w:val="14"/>
              </w:rPr>
              <w:t>2-я страница формы № Т-2</w:t>
            </w:r>
          </w:p>
        </w:tc>
      </w:tr>
    </w:tbl>
    <w:p w:rsidR="000425C8" w:rsidRPr="000425C8" w:rsidRDefault="000425C8">
      <w:pPr>
        <w:rPr>
          <w:sz w:val="12"/>
          <w:szCs w:val="12"/>
        </w:rPr>
      </w:pPr>
    </w:p>
    <w:tbl>
      <w:tblPr>
        <w:tblW w:w="9600" w:type="dxa"/>
        <w:tblLayout w:type="fixed"/>
        <w:tblLook w:val="0000"/>
      </w:tblPr>
      <w:tblGrid>
        <w:gridCol w:w="2400"/>
        <w:gridCol w:w="400"/>
        <w:gridCol w:w="800"/>
        <w:gridCol w:w="1200"/>
        <w:gridCol w:w="400"/>
        <w:gridCol w:w="400"/>
        <w:gridCol w:w="1200"/>
        <w:gridCol w:w="200"/>
        <w:gridCol w:w="800"/>
        <w:gridCol w:w="600"/>
        <w:gridCol w:w="600"/>
        <w:gridCol w:w="600"/>
      </w:tblGrid>
      <w:tr w:rsidR="00635590" w:rsidRPr="00635590">
        <w:tc>
          <w:tcPr>
            <w:tcW w:w="2800" w:type="dxa"/>
            <w:gridSpan w:val="2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8. </w:t>
            </w:r>
            <w:proofErr w:type="gramStart"/>
            <w:r w:rsidRPr="00635590">
              <w:rPr>
                <w:sz w:val="18"/>
              </w:rPr>
              <w:t xml:space="preserve">Стаж работы (по состоянию на  </w:t>
            </w:r>
            <w:proofErr w:type="gramEnd"/>
          </w:p>
        </w:tc>
        <w:tc>
          <w:tcPr>
            <w:tcW w:w="240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590" w:rsidRPr="00D31A9B" w:rsidRDefault="00D31A9B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>
              <w:rPr>
                <w:sz w:val="18"/>
              </w:rPr>
              <w:t>стаж работы общий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4400" w:type="dxa"/>
            <w:gridSpan w:val="7"/>
            <w:shd w:val="clear" w:color="auto" w:fill="auto"/>
            <w:vAlign w:val="center"/>
          </w:tcPr>
          <w:p w:rsidR="00635590" w:rsidRPr="00635590" w:rsidRDefault="00635590" w:rsidP="00105037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:</w:t>
            </w:r>
          </w:p>
        </w:tc>
      </w:tr>
      <w:tr w:rsidR="00635590" w:rsidRPr="00635590">
        <w:trPr>
          <w:trHeight w:val="153"/>
        </w:trPr>
        <w:tc>
          <w:tcPr>
            <w:tcW w:w="9600" w:type="dxa"/>
            <w:gridSpan w:val="12"/>
            <w:shd w:val="clear" w:color="auto" w:fill="auto"/>
            <w:vAlign w:val="center"/>
          </w:tcPr>
          <w:p w:rsidR="00635590" w:rsidRPr="000A11F5" w:rsidRDefault="00C72CA9">
            <w:pPr>
              <w:rPr>
                <w:sz w:val="16"/>
                <w:szCs w:val="16"/>
              </w:rPr>
            </w:pPr>
            <w:r w:rsidRPr="000A11F5">
              <w:rPr>
                <w:sz w:val="16"/>
                <w:szCs w:val="16"/>
              </w:rPr>
              <w:t xml:space="preserve">  </w:t>
            </w:r>
          </w:p>
        </w:tc>
      </w:tr>
      <w:tr w:rsidR="00635590" w:rsidRPr="00635590">
        <w:tc>
          <w:tcPr>
            <w:tcW w:w="3600" w:type="dxa"/>
            <w:gridSpan w:val="3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Общий</w:t>
            </w:r>
          </w:p>
        </w:tc>
        <w:bookmarkStart w:id="3" w:name="ТекстовоеПоле232"/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635590" w:rsidRPr="00635590" w:rsidRDefault="00EA61B1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ТекстовоеПоле232"/>
                  <w:enabled/>
                  <w:calcOnExit w:val="0"/>
                  <w:textInput/>
                </w:ffData>
              </w:fldChar>
            </w:r>
            <w:r w:rsidR="00DA5AB5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04D6D">
              <w:rPr>
                <w:sz w:val="18"/>
              </w:rPr>
              <w:t>0</w:t>
            </w:r>
            <w:r>
              <w:rPr>
                <w:sz w:val="18"/>
              </w:rPr>
              <w:fldChar w:fldCharType="end"/>
            </w:r>
            <w:bookmarkEnd w:id="3"/>
          </w:p>
        </w:tc>
        <w:tc>
          <w:tcPr>
            <w:tcW w:w="800" w:type="dxa"/>
            <w:gridSpan w:val="2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дней</w:t>
            </w:r>
          </w:p>
        </w:tc>
        <w:bookmarkStart w:id="4" w:name="ТекстовоеПоле233"/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635590" w:rsidRPr="00635590" w:rsidRDefault="00EA61B1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ТекстовоеПоле233"/>
                  <w:enabled/>
                  <w:calcOnExit w:val="0"/>
                  <w:textInput/>
                </w:ffData>
              </w:fldChar>
            </w:r>
            <w:r w:rsidR="00DA5AB5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04D6D">
              <w:rPr>
                <w:sz w:val="18"/>
              </w:rPr>
              <w:t>0</w:t>
            </w:r>
            <w:r>
              <w:rPr>
                <w:sz w:val="18"/>
              </w:rPr>
              <w:fldChar w:fldCharType="end"/>
            </w:r>
            <w:bookmarkEnd w:id="4"/>
          </w:p>
        </w:tc>
        <w:tc>
          <w:tcPr>
            <w:tcW w:w="1000" w:type="dxa"/>
            <w:gridSpan w:val="2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месяцев</w:t>
            </w:r>
          </w:p>
        </w:tc>
        <w:bookmarkStart w:id="5" w:name="ТекстовоеПоле234"/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5590" w:rsidRPr="00635590" w:rsidRDefault="00EA61B1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ТекстовоеПоле234"/>
                  <w:enabled/>
                  <w:calcOnExit w:val="0"/>
                  <w:textInput/>
                </w:ffData>
              </w:fldChar>
            </w:r>
            <w:r w:rsidR="00DA5AB5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04D6D">
              <w:rPr>
                <w:sz w:val="18"/>
              </w:rPr>
              <w:t>0</w:t>
            </w:r>
            <w:r>
              <w:rPr>
                <w:sz w:val="18"/>
              </w:rPr>
              <w:fldChar w:fldCharType="end"/>
            </w:r>
            <w:bookmarkEnd w:id="5"/>
          </w:p>
        </w:tc>
        <w:tc>
          <w:tcPr>
            <w:tcW w:w="600" w:type="dxa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лет</w:t>
            </w:r>
          </w:p>
        </w:tc>
      </w:tr>
      <w:tr w:rsidR="00635590" w:rsidRPr="00635590">
        <w:tc>
          <w:tcPr>
            <w:tcW w:w="3600" w:type="dxa"/>
            <w:gridSpan w:val="3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Непрерывный</w:t>
            </w:r>
          </w:p>
        </w:tc>
        <w:bookmarkStart w:id="6" w:name="ТекстовоеПоле235"/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635590" w:rsidRPr="00635590" w:rsidRDefault="00EA61B1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ТекстовоеПоле235"/>
                  <w:enabled/>
                  <w:calcOnExit w:val="0"/>
                  <w:textInput/>
                </w:ffData>
              </w:fldChar>
            </w:r>
            <w:r w:rsidR="00DA5AB5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04D6D">
              <w:rPr>
                <w:sz w:val="18"/>
              </w:rPr>
              <w:t>0</w:t>
            </w:r>
            <w:r>
              <w:rPr>
                <w:sz w:val="18"/>
              </w:rPr>
              <w:fldChar w:fldCharType="end"/>
            </w:r>
            <w:bookmarkEnd w:id="6"/>
          </w:p>
        </w:tc>
        <w:tc>
          <w:tcPr>
            <w:tcW w:w="800" w:type="dxa"/>
            <w:gridSpan w:val="2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дней</w:t>
            </w:r>
          </w:p>
        </w:tc>
        <w:bookmarkStart w:id="7" w:name="ТекстовоеПоле236"/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635590" w:rsidRPr="00635590" w:rsidRDefault="00EA61B1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ТекстовоеПоле236"/>
                  <w:enabled/>
                  <w:calcOnExit w:val="0"/>
                  <w:textInput/>
                </w:ffData>
              </w:fldChar>
            </w:r>
            <w:r w:rsidR="00DA5AB5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04D6D">
              <w:rPr>
                <w:sz w:val="18"/>
              </w:rPr>
              <w:t>0</w:t>
            </w:r>
            <w:r>
              <w:rPr>
                <w:sz w:val="18"/>
              </w:rPr>
              <w:fldChar w:fldCharType="end"/>
            </w:r>
            <w:bookmarkEnd w:id="7"/>
          </w:p>
        </w:tc>
        <w:tc>
          <w:tcPr>
            <w:tcW w:w="1000" w:type="dxa"/>
            <w:gridSpan w:val="2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месяцев</w:t>
            </w:r>
          </w:p>
        </w:tc>
        <w:bookmarkStart w:id="8" w:name="ТекстовоеПоле237"/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5590" w:rsidRPr="00635590" w:rsidRDefault="00EA61B1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ТекстовоеПоле237"/>
                  <w:enabled/>
                  <w:calcOnExit w:val="0"/>
                  <w:textInput/>
                </w:ffData>
              </w:fldChar>
            </w:r>
            <w:r w:rsidR="00DA5AB5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04D6D">
              <w:rPr>
                <w:sz w:val="18"/>
              </w:rPr>
              <w:t>0</w:t>
            </w:r>
            <w:r>
              <w:rPr>
                <w:sz w:val="18"/>
              </w:rPr>
              <w:fldChar w:fldCharType="end"/>
            </w:r>
            <w:bookmarkEnd w:id="8"/>
          </w:p>
        </w:tc>
        <w:tc>
          <w:tcPr>
            <w:tcW w:w="600" w:type="dxa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лет</w:t>
            </w:r>
          </w:p>
        </w:tc>
      </w:tr>
      <w:tr w:rsidR="00635590" w:rsidRPr="00635590">
        <w:tc>
          <w:tcPr>
            <w:tcW w:w="3600" w:type="dxa"/>
            <w:gridSpan w:val="3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Дающий право на надбавку за выслугу лет</w:t>
            </w:r>
          </w:p>
        </w:tc>
        <w:bookmarkStart w:id="9" w:name="ТекстовоеПоле238"/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635590" w:rsidRPr="00635590" w:rsidRDefault="00EA61B1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ТекстовоеПоле238"/>
                  <w:enabled/>
                  <w:calcOnExit w:val="0"/>
                  <w:textInput/>
                </w:ffData>
              </w:fldChar>
            </w:r>
            <w:r w:rsidR="00DA5AB5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04D6D">
              <w:rPr>
                <w:sz w:val="18"/>
              </w:rPr>
              <w:t>0</w:t>
            </w:r>
            <w:r>
              <w:rPr>
                <w:sz w:val="18"/>
              </w:rPr>
              <w:fldChar w:fldCharType="end"/>
            </w:r>
            <w:bookmarkEnd w:id="9"/>
          </w:p>
        </w:tc>
        <w:tc>
          <w:tcPr>
            <w:tcW w:w="800" w:type="dxa"/>
            <w:gridSpan w:val="2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дней</w:t>
            </w:r>
          </w:p>
        </w:tc>
        <w:bookmarkStart w:id="10" w:name="ТекстовоеПоле239"/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635590" w:rsidRPr="00635590" w:rsidRDefault="00EA61B1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ТекстовоеПоле239"/>
                  <w:enabled/>
                  <w:calcOnExit w:val="0"/>
                  <w:textInput/>
                </w:ffData>
              </w:fldChar>
            </w:r>
            <w:r w:rsidR="00DA5AB5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04D6D">
              <w:rPr>
                <w:sz w:val="18"/>
              </w:rPr>
              <w:t>0</w:t>
            </w:r>
            <w:r>
              <w:rPr>
                <w:sz w:val="18"/>
              </w:rPr>
              <w:fldChar w:fldCharType="end"/>
            </w:r>
            <w:bookmarkEnd w:id="10"/>
          </w:p>
        </w:tc>
        <w:tc>
          <w:tcPr>
            <w:tcW w:w="1000" w:type="dxa"/>
            <w:gridSpan w:val="2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месяцев</w:t>
            </w:r>
          </w:p>
        </w:tc>
        <w:bookmarkStart w:id="11" w:name="ТекстовоеПоле240"/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5590" w:rsidRPr="00635590" w:rsidRDefault="00EA61B1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ТекстовоеПоле240"/>
                  <w:enabled/>
                  <w:calcOnExit w:val="0"/>
                  <w:textInput/>
                </w:ffData>
              </w:fldChar>
            </w:r>
            <w:r w:rsidR="004D220A"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104D6D">
              <w:rPr>
                <w:sz w:val="18"/>
              </w:rPr>
              <w:t>0</w:t>
            </w:r>
            <w:r>
              <w:rPr>
                <w:sz w:val="18"/>
              </w:rPr>
              <w:fldChar w:fldCharType="end"/>
            </w:r>
            <w:bookmarkEnd w:id="11"/>
          </w:p>
        </w:tc>
        <w:tc>
          <w:tcPr>
            <w:tcW w:w="600" w:type="dxa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лет</w:t>
            </w:r>
          </w:p>
        </w:tc>
      </w:tr>
      <w:tr w:rsidR="00635590" w:rsidRPr="00635590">
        <w:tc>
          <w:tcPr>
            <w:tcW w:w="3600" w:type="dxa"/>
            <w:gridSpan w:val="3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 </w:t>
            </w:r>
          </w:p>
        </w:tc>
        <w:tc>
          <w:tcPr>
            <w:tcW w:w="800" w:type="dxa"/>
            <w:gridSpan w:val="2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дней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месяцев</w:t>
            </w: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  <w:tc>
          <w:tcPr>
            <w:tcW w:w="600" w:type="dxa"/>
            <w:shd w:val="clear" w:color="auto" w:fill="auto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лет</w:t>
            </w:r>
          </w:p>
        </w:tc>
      </w:tr>
      <w:tr w:rsidR="00635590" w:rsidRPr="00635590">
        <w:tc>
          <w:tcPr>
            <w:tcW w:w="9600" w:type="dxa"/>
            <w:gridSpan w:val="12"/>
            <w:shd w:val="clear" w:color="auto" w:fill="auto"/>
            <w:vAlign w:val="center"/>
          </w:tcPr>
          <w:p w:rsidR="00635590" w:rsidRPr="000A11F5" w:rsidRDefault="00635590">
            <w:pPr>
              <w:rPr>
                <w:sz w:val="16"/>
                <w:szCs w:val="16"/>
              </w:rPr>
            </w:pPr>
            <w:r w:rsidRPr="000A11F5">
              <w:rPr>
                <w:sz w:val="16"/>
                <w:szCs w:val="16"/>
              </w:rPr>
              <w:t xml:space="preserve"> </w:t>
            </w:r>
            <w:r w:rsidR="00C72CA9" w:rsidRPr="000A11F5">
              <w:rPr>
                <w:sz w:val="16"/>
                <w:szCs w:val="16"/>
              </w:rPr>
              <w:t xml:space="preserve"> </w:t>
            </w:r>
          </w:p>
        </w:tc>
      </w:tr>
      <w:tr w:rsidR="00635590" w:rsidRPr="00635590">
        <w:tc>
          <w:tcPr>
            <w:tcW w:w="2400" w:type="dxa"/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9. Состояние в браке</w:t>
            </w:r>
          </w:p>
        </w:tc>
        <w:tc>
          <w:tcPr>
            <w:tcW w:w="460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590" w:rsidRPr="00BB3C13" w:rsidRDefault="00BB3C13" w:rsidP="00D31A9B">
            <w:pPr>
              <w:rPr>
                <w:sz w:val="18"/>
              </w:rPr>
            </w:pPr>
            <w:r>
              <w:rPr>
                <w:sz w:val="18"/>
                <w:lang w:val="en-US"/>
              </w:rPr>
              <w:t>&lt;</w:t>
            </w:r>
            <w:r w:rsidR="00D31A9B">
              <w:rPr>
                <w:sz w:val="18"/>
              </w:rPr>
              <w:t>семейное положение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140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>
            <w:pPr>
              <w:rPr>
                <w:sz w:val="18"/>
              </w:rPr>
            </w:pPr>
            <w:r w:rsidRPr="00635590">
              <w:rPr>
                <w:sz w:val="18"/>
              </w:rPr>
              <w:t>Код по ОКИН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590" w:rsidRPr="00635590" w:rsidRDefault="00635590" w:rsidP="00BB3C13">
            <w:pPr>
              <w:rPr>
                <w:sz w:val="18"/>
              </w:rPr>
            </w:pPr>
            <w:r w:rsidRPr="00635590">
              <w:rPr>
                <w:sz w:val="18"/>
              </w:rPr>
              <w:t xml:space="preserve"> </w:t>
            </w:r>
          </w:p>
        </w:tc>
      </w:tr>
    </w:tbl>
    <w:p w:rsidR="00104D6D" w:rsidRDefault="00104D6D" w:rsidP="00FB0D7B"/>
    <w:tbl>
      <w:tblPr>
        <w:tblW w:w="9600" w:type="dxa"/>
        <w:tblLayout w:type="fixed"/>
        <w:tblLook w:val="0000"/>
      </w:tblPr>
      <w:tblGrid>
        <w:gridCol w:w="2400"/>
        <w:gridCol w:w="6000"/>
        <w:gridCol w:w="1200"/>
      </w:tblGrid>
      <w:tr w:rsidR="00104D6D" w:rsidRPr="00104D6D" w:rsidTr="00104D6D">
        <w:trPr>
          <w:tblHeader/>
        </w:trPr>
        <w:tc>
          <w:tcPr>
            <w:tcW w:w="9600" w:type="dxa"/>
            <w:gridSpan w:val="3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2"/>
              </w:rPr>
            </w:pPr>
            <w:r w:rsidRPr="00104D6D">
              <w:rPr>
                <w:sz w:val="12"/>
              </w:rPr>
              <w:t xml:space="preserve"> </w:t>
            </w:r>
          </w:p>
        </w:tc>
      </w:tr>
      <w:tr w:rsidR="00104D6D" w:rsidRPr="00104D6D" w:rsidTr="00104D6D">
        <w:tc>
          <w:tcPr>
            <w:tcW w:w="9600" w:type="dxa"/>
            <w:gridSpan w:val="3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8"/>
              </w:rPr>
            </w:pPr>
            <w:r w:rsidRPr="00104D6D">
              <w:rPr>
                <w:sz w:val="18"/>
              </w:rPr>
              <w:t>10. Состав семьи</w:t>
            </w:r>
          </w:p>
        </w:tc>
      </w:tr>
      <w:tr w:rsidR="00104D6D" w:rsidRPr="00104D6D" w:rsidTr="00104D6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  <w:r w:rsidRPr="00104D6D">
              <w:rPr>
                <w:sz w:val="18"/>
              </w:rPr>
              <w:t>Степень родства</w:t>
            </w:r>
          </w:p>
          <w:p w:rsidR="00104D6D" w:rsidRPr="00104D6D" w:rsidRDefault="00104D6D" w:rsidP="00104D6D">
            <w:pPr>
              <w:jc w:val="center"/>
              <w:rPr>
                <w:sz w:val="18"/>
              </w:rPr>
            </w:pPr>
            <w:r w:rsidRPr="00104D6D">
              <w:rPr>
                <w:sz w:val="18"/>
              </w:rPr>
              <w:t>(ближайшие родственники)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  <w:r w:rsidRPr="00104D6D">
              <w:rPr>
                <w:sz w:val="18"/>
              </w:rPr>
              <w:t>Фамилия, имя, отчество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  <w:r w:rsidRPr="00104D6D">
              <w:rPr>
                <w:sz w:val="18"/>
              </w:rPr>
              <w:t>Год рождения</w:t>
            </w:r>
          </w:p>
        </w:tc>
      </w:tr>
      <w:tr w:rsidR="00104D6D" w:rsidRPr="00104D6D" w:rsidTr="00104D6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  <w:r w:rsidRPr="00104D6D">
              <w:rPr>
                <w:sz w:val="18"/>
              </w:rPr>
              <w:t>1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  <w:r w:rsidRPr="00104D6D">
              <w:rPr>
                <w:sz w:val="18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  <w:r w:rsidRPr="00104D6D">
              <w:rPr>
                <w:sz w:val="18"/>
              </w:rPr>
              <w:t>3</w:t>
            </w:r>
          </w:p>
        </w:tc>
      </w:tr>
      <w:tr w:rsidR="00104D6D" w:rsidRPr="00104D6D" w:rsidTr="00104D6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</w:tr>
      <w:tr w:rsidR="00104D6D" w:rsidRPr="00104D6D" w:rsidTr="00104D6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</w:tr>
      <w:tr w:rsidR="00104D6D" w:rsidRPr="00104D6D" w:rsidTr="00104D6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</w:tr>
      <w:tr w:rsidR="00104D6D" w:rsidRPr="00104D6D" w:rsidTr="00104D6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</w:tr>
      <w:tr w:rsidR="00104D6D" w:rsidRPr="00104D6D" w:rsidTr="00104D6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</w:tr>
      <w:tr w:rsidR="00104D6D" w:rsidRPr="00104D6D" w:rsidTr="00104D6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</w:tr>
      <w:tr w:rsidR="00104D6D" w:rsidRPr="00104D6D" w:rsidTr="00104D6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</w:tr>
      <w:tr w:rsidR="00104D6D" w:rsidRPr="00104D6D" w:rsidTr="00104D6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</w:tr>
      <w:tr w:rsidR="00104D6D" w:rsidRPr="00104D6D" w:rsidTr="00104D6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</w:tr>
      <w:tr w:rsidR="00104D6D" w:rsidRPr="00104D6D" w:rsidTr="00104D6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</w:tr>
      <w:tr w:rsidR="00104D6D" w:rsidRPr="00104D6D" w:rsidTr="00104D6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</w:tr>
      <w:tr w:rsidR="00104D6D" w:rsidRPr="00104D6D" w:rsidTr="00104D6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sz w:val="18"/>
              </w:rPr>
            </w:pPr>
          </w:p>
        </w:tc>
      </w:tr>
    </w:tbl>
    <w:p w:rsidR="00104D6D" w:rsidRDefault="00104D6D" w:rsidP="00FB0D7B"/>
    <w:tbl>
      <w:tblPr>
        <w:tblW w:w="9600" w:type="dxa"/>
        <w:tblLayout w:type="fixed"/>
        <w:tblLook w:val="0000"/>
      </w:tblPr>
      <w:tblGrid>
        <w:gridCol w:w="1200"/>
        <w:gridCol w:w="300"/>
        <w:gridCol w:w="1800"/>
        <w:gridCol w:w="1200"/>
        <w:gridCol w:w="3900"/>
        <w:gridCol w:w="1200"/>
      </w:tblGrid>
      <w:tr w:rsidR="00104D6D" w:rsidRPr="00104D6D" w:rsidTr="00104D6D">
        <w:trPr>
          <w:tblHeader/>
        </w:trPr>
        <w:tc>
          <w:tcPr>
            <w:tcW w:w="9600" w:type="dxa"/>
            <w:gridSpan w:val="6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2"/>
              </w:rPr>
            </w:pPr>
            <w:r w:rsidRPr="00104D6D">
              <w:rPr>
                <w:sz w:val="12"/>
              </w:rPr>
              <w:t xml:space="preserve"> </w:t>
            </w:r>
          </w:p>
        </w:tc>
      </w:tr>
      <w:tr w:rsidR="00104D6D" w:rsidRPr="00104D6D" w:rsidTr="00104D6D">
        <w:tc>
          <w:tcPr>
            <w:tcW w:w="1200" w:type="dxa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8"/>
              </w:rPr>
            </w:pPr>
            <w:r w:rsidRPr="00104D6D">
              <w:rPr>
                <w:sz w:val="18"/>
              </w:rPr>
              <w:t>11. Паспорт:</w:t>
            </w:r>
          </w:p>
        </w:tc>
        <w:tc>
          <w:tcPr>
            <w:tcW w:w="300" w:type="dxa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8"/>
              </w:rPr>
            </w:pPr>
            <w:r w:rsidRPr="00104D6D">
              <w:rPr>
                <w:sz w:val="18"/>
              </w:rPr>
              <w:t>№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4D6D" w:rsidRPr="0083037C" w:rsidRDefault="0083037C" w:rsidP="0083037C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>
              <w:rPr>
                <w:sz w:val="18"/>
              </w:rPr>
              <w:t>паспорт серия</w:t>
            </w:r>
            <w:r>
              <w:rPr>
                <w:sz w:val="18"/>
                <w:lang w:val="en-US"/>
              </w:rPr>
              <w:t>&gt;</w:t>
            </w:r>
            <w:r w:rsidR="00104D6D" w:rsidRPr="00104D6D">
              <w:rPr>
                <w:sz w:val="18"/>
              </w:rPr>
              <w:t xml:space="preserve"> </w:t>
            </w:r>
            <w:r>
              <w:rPr>
                <w:sz w:val="18"/>
                <w:lang w:val="en-US"/>
              </w:rPr>
              <w:t>&lt;</w:t>
            </w:r>
            <w:r>
              <w:rPr>
                <w:sz w:val="18"/>
              </w:rPr>
              <w:t>паспорт номер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8"/>
              </w:rPr>
            </w:pPr>
            <w:r w:rsidRPr="00104D6D">
              <w:rPr>
                <w:sz w:val="18"/>
              </w:rPr>
              <w:t>Дата выдачи</w:t>
            </w:r>
          </w:p>
        </w:tc>
        <w:tc>
          <w:tcPr>
            <w:tcW w:w="3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4D6D" w:rsidRPr="0083037C" w:rsidRDefault="0083037C" w:rsidP="00FB0D7B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>
              <w:rPr>
                <w:sz w:val="18"/>
              </w:rPr>
              <w:t>паспорт дата выдачи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8"/>
              </w:rPr>
            </w:pPr>
            <w:r w:rsidRPr="00104D6D">
              <w:rPr>
                <w:sz w:val="18"/>
              </w:rPr>
              <w:t xml:space="preserve"> </w:t>
            </w:r>
          </w:p>
        </w:tc>
      </w:tr>
      <w:tr w:rsidR="00104D6D" w:rsidRPr="00104D6D" w:rsidTr="00104D6D">
        <w:tc>
          <w:tcPr>
            <w:tcW w:w="1200" w:type="dxa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8"/>
              </w:rPr>
            </w:pPr>
            <w:r w:rsidRPr="00104D6D">
              <w:rPr>
                <w:sz w:val="18"/>
              </w:rPr>
              <w:t xml:space="preserve">       Выдан:</w:t>
            </w:r>
          </w:p>
        </w:tc>
        <w:tc>
          <w:tcPr>
            <w:tcW w:w="840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4D6D" w:rsidRPr="0083037C" w:rsidRDefault="0083037C" w:rsidP="00FB0D7B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>
              <w:rPr>
                <w:sz w:val="18"/>
              </w:rPr>
              <w:t>паспорт кем выдан</w:t>
            </w:r>
            <w:r>
              <w:rPr>
                <w:sz w:val="18"/>
                <w:lang w:val="en-US"/>
              </w:rPr>
              <w:t>&gt;</w:t>
            </w:r>
          </w:p>
        </w:tc>
      </w:tr>
      <w:tr w:rsidR="00104D6D" w:rsidRPr="00104D6D" w:rsidTr="00104D6D">
        <w:tc>
          <w:tcPr>
            <w:tcW w:w="1200" w:type="dxa"/>
            <w:shd w:val="clear" w:color="auto" w:fill="auto"/>
          </w:tcPr>
          <w:p w:rsidR="00104D6D" w:rsidRPr="00104D6D" w:rsidRDefault="00104D6D" w:rsidP="00FB0D7B">
            <w:pPr>
              <w:rPr>
                <w:sz w:val="12"/>
              </w:rPr>
            </w:pPr>
          </w:p>
        </w:tc>
        <w:tc>
          <w:tcPr>
            <w:tcW w:w="8400" w:type="dxa"/>
            <w:gridSpan w:val="5"/>
            <w:shd w:val="clear" w:color="auto" w:fill="auto"/>
          </w:tcPr>
          <w:p w:rsidR="00104D6D" w:rsidRPr="00104D6D" w:rsidRDefault="00104D6D" w:rsidP="00104D6D">
            <w:pPr>
              <w:jc w:val="center"/>
              <w:rPr>
                <w:sz w:val="12"/>
              </w:rPr>
            </w:pPr>
            <w:r w:rsidRPr="00104D6D">
              <w:rPr>
                <w:sz w:val="12"/>
              </w:rPr>
              <w:t>(наименование органа, выдавшего паспорт)</w:t>
            </w:r>
          </w:p>
        </w:tc>
      </w:tr>
    </w:tbl>
    <w:p w:rsidR="00104D6D" w:rsidRDefault="00104D6D" w:rsidP="00FB0D7B"/>
    <w:p w:rsidR="00104D6D" w:rsidRPr="00635590" w:rsidRDefault="00104D6D" w:rsidP="00FB0D7B">
      <w:r>
        <w:t>12. Адрес места жительства</w:t>
      </w:r>
    </w:p>
    <w:tbl>
      <w:tblPr>
        <w:tblW w:w="9600" w:type="dxa"/>
        <w:tblLayout w:type="fixed"/>
        <w:tblLook w:val="0000"/>
      </w:tblPr>
      <w:tblGrid>
        <w:gridCol w:w="1400"/>
        <w:gridCol w:w="1400"/>
        <w:gridCol w:w="6800"/>
      </w:tblGrid>
      <w:tr w:rsidR="00104D6D" w:rsidRPr="00104D6D" w:rsidTr="00104D6D">
        <w:trPr>
          <w:tblHeader/>
        </w:trPr>
        <w:tc>
          <w:tcPr>
            <w:tcW w:w="1400" w:type="dxa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2"/>
              </w:rPr>
            </w:pPr>
            <w:r w:rsidRPr="00104D6D">
              <w:rPr>
                <w:sz w:val="12"/>
              </w:rPr>
              <w:t xml:space="preserve"> 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4"/>
              </w:rPr>
            </w:pPr>
            <w:r w:rsidRPr="00104D6D">
              <w:rPr>
                <w:sz w:val="14"/>
              </w:rPr>
              <w:t>Почтовый индекс</w:t>
            </w:r>
          </w:p>
        </w:tc>
        <w:tc>
          <w:tcPr>
            <w:tcW w:w="6800" w:type="dxa"/>
            <w:shd w:val="clear" w:color="auto" w:fill="auto"/>
          </w:tcPr>
          <w:p w:rsidR="00104D6D" w:rsidRPr="00104D6D" w:rsidRDefault="00104D6D" w:rsidP="00FB0D7B">
            <w:pPr>
              <w:rPr>
                <w:sz w:val="12"/>
              </w:rPr>
            </w:pPr>
          </w:p>
        </w:tc>
      </w:tr>
      <w:tr w:rsidR="00104D6D" w:rsidRPr="00104D6D" w:rsidTr="00104D6D">
        <w:trPr>
          <w:trHeight w:val="300"/>
        </w:trPr>
        <w:tc>
          <w:tcPr>
            <w:tcW w:w="14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20"/>
              </w:rPr>
            </w:pPr>
            <w:r w:rsidRPr="00104D6D">
              <w:rPr>
                <w:sz w:val="20"/>
              </w:rPr>
              <w:t xml:space="preserve">По паспорту: 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83037C" w:rsidRDefault="0083037C" w:rsidP="00104D6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</w:t>
            </w:r>
            <w:r>
              <w:rPr>
                <w:sz w:val="20"/>
              </w:rPr>
              <w:t>почтовый индекс</w:t>
            </w: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6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04D6D" w:rsidRPr="0083037C" w:rsidRDefault="0083037C" w:rsidP="0083037C">
            <w:pPr>
              <w:rPr>
                <w:sz w:val="20"/>
              </w:rPr>
            </w:pPr>
            <w:r w:rsidRPr="0083037C">
              <w:rPr>
                <w:sz w:val="20"/>
              </w:rPr>
              <w:t>&lt;</w:t>
            </w:r>
            <w:r>
              <w:rPr>
                <w:sz w:val="20"/>
              </w:rPr>
              <w:t>город</w:t>
            </w:r>
            <w:r w:rsidRPr="0083037C">
              <w:rPr>
                <w:sz w:val="20"/>
              </w:rPr>
              <w:t>&gt;</w:t>
            </w:r>
            <w:r w:rsidR="00104D6D" w:rsidRPr="00104D6D">
              <w:rPr>
                <w:sz w:val="20"/>
              </w:rPr>
              <w:t>,</w:t>
            </w:r>
            <w:r w:rsidRPr="0083037C">
              <w:rPr>
                <w:sz w:val="20"/>
              </w:rPr>
              <w:t xml:space="preserve"> &lt;</w:t>
            </w:r>
            <w:r>
              <w:rPr>
                <w:sz w:val="20"/>
              </w:rPr>
              <w:t>улица</w:t>
            </w:r>
            <w:r w:rsidRPr="0083037C">
              <w:rPr>
                <w:sz w:val="20"/>
              </w:rPr>
              <w:t>&gt;</w:t>
            </w:r>
            <w:r w:rsidR="00104D6D" w:rsidRPr="00104D6D">
              <w:rPr>
                <w:sz w:val="20"/>
              </w:rPr>
              <w:t xml:space="preserve">, </w:t>
            </w:r>
            <w:r w:rsidRPr="0083037C">
              <w:rPr>
                <w:sz w:val="20"/>
              </w:rPr>
              <w:t>&lt;</w:t>
            </w:r>
            <w:r>
              <w:rPr>
                <w:sz w:val="20"/>
              </w:rPr>
              <w:t>дом</w:t>
            </w:r>
            <w:r w:rsidRPr="0083037C">
              <w:rPr>
                <w:sz w:val="20"/>
              </w:rPr>
              <w:t>&gt;</w:t>
            </w:r>
            <w:r w:rsidR="00104D6D" w:rsidRPr="00104D6D">
              <w:rPr>
                <w:sz w:val="20"/>
              </w:rPr>
              <w:t xml:space="preserve">, </w:t>
            </w:r>
            <w:r w:rsidRPr="0083037C">
              <w:rPr>
                <w:sz w:val="20"/>
              </w:rPr>
              <w:t>&lt;</w:t>
            </w:r>
            <w:r>
              <w:rPr>
                <w:sz w:val="20"/>
              </w:rPr>
              <w:t>корпус</w:t>
            </w:r>
            <w:r w:rsidRPr="0083037C">
              <w:rPr>
                <w:sz w:val="20"/>
              </w:rPr>
              <w:t>&gt;</w:t>
            </w:r>
            <w:r w:rsidR="00104D6D" w:rsidRPr="00104D6D">
              <w:rPr>
                <w:sz w:val="20"/>
              </w:rPr>
              <w:t xml:space="preserve">, </w:t>
            </w:r>
            <w:r w:rsidRPr="0083037C">
              <w:rPr>
                <w:sz w:val="20"/>
              </w:rPr>
              <w:t>&lt;</w:t>
            </w:r>
            <w:r>
              <w:rPr>
                <w:sz w:val="20"/>
              </w:rPr>
              <w:t>квартира</w:t>
            </w:r>
            <w:r w:rsidRPr="0083037C">
              <w:rPr>
                <w:sz w:val="20"/>
              </w:rPr>
              <w:t>&gt;</w:t>
            </w:r>
          </w:p>
        </w:tc>
      </w:tr>
      <w:tr w:rsidR="00104D6D" w:rsidRPr="00104D6D" w:rsidTr="00104D6D">
        <w:tc>
          <w:tcPr>
            <w:tcW w:w="960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20"/>
              </w:rPr>
            </w:pPr>
            <w:r w:rsidRPr="00104D6D">
              <w:rPr>
                <w:sz w:val="20"/>
              </w:rPr>
              <w:t xml:space="preserve"> </w:t>
            </w:r>
          </w:p>
        </w:tc>
      </w:tr>
    </w:tbl>
    <w:p w:rsidR="00104D6D" w:rsidRDefault="00104D6D" w:rsidP="00FB0D7B"/>
    <w:tbl>
      <w:tblPr>
        <w:tblW w:w="9600" w:type="dxa"/>
        <w:tblLayout w:type="fixed"/>
        <w:tblLook w:val="0000"/>
      </w:tblPr>
      <w:tblGrid>
        <w:gridCol w:w="1400"/>
        <w:gridCol w:w="400"/>
        <w:gridCol w:w="1000"/>
        <w:gridCol w:w="800"/>
        <w:gridCol w:w="2000"/>
        <w:gridCol w:w="4000"/>
      </w:tblGrid>
      <w:tr w:rsidR="00104D6D" w:rsidRPr="00104D6D" w:rsidTr="00104D6D">
        <w:trPr>
          <w:tblHeader/>
        </w:trPr>
        <w:tc>
          <w:tcPr>
            <w:tcW w:w="1400" w:type="dxa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2"/>
              </w:rPr>
            </w:pPr>
            <w:r w:rsidRPr="00104D6D">
              <w:rPr>
                <w:sz w:val="12"/>
              </w:rPr>
              <w:t xml:space="preserve"> </w:t>
            </w:r>
          </w:p>
        </w:tc>
        <w:tc>
          <w:tcPr>
            <w:tcW w:w="1400" w:type="dxa"/>
            <w:gridSpan w:val="2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4"/>
              </w:rPr>
            </w:pPr>
            <w:r w:rsidRPr="00104D6D">
              <w:rPr>
                <w:sz w:val="14"/>
              </w:rPr>
              <w:t>Почтовый индекс</w:t>
            </w:r>
          </w:p>
        </w:tc>
        <w:tc>
          <w:tcPr>
            <w:tcW w:w="6800" w:type="dxa"/>
            <w:gridSpan w:val="3"/>
            <w:shd w:val="clear" w:color="auto" w:fill="auto"/>
          </w:tcPr>
          <w:p w:rsidR="00104D6D" w:rsidRPr="00104D6D" w:rsidRDefault="00104D6D" w:rsidP="00FB0D7B">
            <w:pPr>
              <w:rPr>
                <w:sz w:val="12"/>
              </w:rPr>
            </w:pPr>
          </w:p>
        </w:tc>
      </w:tr>
      <w:tr w:rsidR="00104D6D" w:rsidRPr="00104D6D" w:rsidTr="00104D6D">
        <w:trPr>
          <w:trHeight w:val="300"/>
        </w:trPr>
        <w:tc>
          <w:tcPr>
            <w:tcW w:w="14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20"/>
              </w:rPr>
            </w:pPr>
            <w:r w:rsidRPr="00104D6D">
              <w:rPr>
                <w:sz w:val="20"/>
              </w:rPr>
              <w:t xml:space="preserve">Фактический: 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83037C" w:rsidP="00104D6D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</w:t>
            </w:r>
            <w:r>
              <w:rPr>
                <w:sz w:val="20"/>
              </w:rPr>
              <w:t>почтовый индекс2</w:t>
            </w: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680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04D6D" w:rsidRPr="00104D6D" w:rsidRDefault="0083037C" w:rsidP="00FB0D7B">
            <w:pPr>
              <w:rPr>
                <w:sz w:val="20"/>
              </w:rPr>
            </w:pPr>
            <w:r w:rsidRPr="0083037C">
              <w:rPr>
                <w:sz w:val="20"/>
              </w:rPr>
              <w:t>&lt;</w:t>
            </w:r>
            <w:r>
              <w:rPr>
                <w:sz w:val="20"/>
              </w:rPr>
              <w:t>город</w:t>
            </w:r>
            <w:proofErr w:type="gramStart"/>
            <w:r>
              <w:rPr>
                <w:sz w:val="20"/>
              </w:rPr>
              <w:t>2</w:t>
            </w:r>
            <w:proofErr w:type="gramEnd"/>
            <w:r w:rsidRPr="0083037C">
              <w:rPr>
                <w:sz w:val="20"/>
              </w:rPr>
              <w:t>&gt;</w:t>
            </w:r>
            <w:r w:rsidRPr="00104D6D">
              <w:rPr>
                <w:sz w:val="20"/>
              </w:rPr>
              <w:t>,</w:t>
            </w:r>
            <w:r w:rsidRPr="0083037C">
              <w:rPr>
                <w:sz w:val="20"/>
              </w:rPr>
              <w:t xml:space="preserve"> &lt;</w:t>
            </w:r>
            <w:r>
              <w:rPr>
                <w:sz w:val="20"/>
              </w:rPr>
              <w:t>улица2</w:t>
            </w:r>
            <w:r w:rsidRPr="0083037C">
              <w:rPr>
                <w:sz w:val="20"/>
              </w:rPr>
              <w:t>&gt;</w:t>
            </w:r>
            <w:r w:rsidRPr="00104D6D">
              <w:rPr>
                <w:sz w:val="20"/>
              </w:rPr>
              <w:t xml:space="preserve">, </w:t>
            </w:r>
            <w:r w:rsidRPr="0083037C">
              <w:rPr>
                <w:sz w:val="20"/>
              </w:rPr>
              <w:t>&lt;</w:t>
            </w:r>
            <w:r>
              <w:rPr>
                <w:sz w:val="20"/>
              </w:rPr>
              <w:t>дом2</w:t>
            </w:r>
            <w:r w:rsidRPr="0083037C">
              <w:rPr>
                <w:sz w:val="20"/>
              </w:rPr>
              <w:t>&gt;</w:t>
            </w:r>
            <w:r w:rsidRPr="00104D6D">
              <w:rPr>
                <w:sz w:val="20"/>
              </w:rPr>
              <w:t xml:space="preserve">, </w:t>
            </w:r>
            <w:r w:rsidRPr="0083037C">
              <w:rPr>
                <w:sz w:val="20"/>
              </w:rPr>
              <w:t>&lt;</w:t>
            </w:r>
            <w:r>
              <w:rPr>
                <w:sz w:val="20"/>
              </w:rPr>
              <w:t>корпус2</w:t>
            </w:r>
            <w:r w:rsidRPr="0083037C">
              <w:rPr>
                <w:sz w:val="20"/>
              </w:rPr>
              <w:t>&gt;</w:t>
            </w:r>
            <w:r w:rsidRPr="00104D6D">
              <w:rPr>
                <w:sz w:val="20"/>
              </w:rPr>
              <w:t xml:space="preserve">, </w:t>
            </w:r>
            <w:r w:rsidRPr="0083037C">
              <w:rPr>
                <w:sz w:val="20"/>
              </w:rPr>
              <w:t>&lt;</w:t>
            </w:r>
            <w:r>
              <w:rPr>
                <w:sz w:val="20"/>
              </w:rPr>
              <w:t>квартира2</w:t>
            </w:r>
            <w:r w:rsidRPr="0083037C">
              <w:rPr>
                <w:sz w:val="20"/>
              </w:rPr>
              <w:t>&gt;</w:t>
            </w:r>
          </w:p>
        </w:tc>
      </w:tr>
      <w:tr w:rsidR="00104D6D" w:rsidRPr="00104D6D" w:rsidTr="00104D6D">
        <w:tc>
          <w:tcPr>
            <w:tcW w:w="960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20"/>
              </w:rPr>
            </w:pPr>
            <w:r w:rsidRPr="00104D6D">
              <w:rPr>
                <w:sz w:val="20"/>
              </w:rPr>
              <w:t xml:space="preserve"> </w:t>
            </w:r>
          </w:p>
        </w:tc>
      </w:tr>
      <w:tr w:rsidR="00104D6D" w:rsidRPr="00104D6D" w:rsidTr="00104D6D">
        <w:tc>
          <w:tcPr>
            <w:tcW w:w="960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2"/>
              </w:rPr>
            </w:pPr>
            <w:r w:rsidRPr="00104D6D">
              <w:rPr>
                <w:sz w:val="12"/>
              </w:rPr>
              <w:t xml:space="preserve"> </w:t>
            </w:r>
          </w:p>
        </w:tc>
      </w:tr>
      <w:tr w:rsidR="00104D6D" w:rsidRPr="00104D6D" w:rsidTr="00104D6D">
        <w:tc>
          <w:tcPr>
            <w:tcW w:w="3600" w:type="dxa"/>
            <w:gridSpan w:val="4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8"/>
              </w:rPr>
            </w:pPr>
            <w:r w:rsidRPr="00104D6D">
              <w:rPr>
                <w:sz w:val="18"/>
              </w:rPr>
              <w:t xml:space="preserve">Дата регистрации по месту жительства  </w:t>
            </w:r>
          </w:p>
        </w:tc>
        <w:tc>
          <w:tcPr>
            <w:tcW w:w="60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4D6D" w:rsidRPr="0083037C" w:rsidRDefault="0083037C" w:rsidP="00FB0D7B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>
              <w:rPr>
                <w:sz w:val="18"/>
              </w:rPr>
              <w:t>дата регистрации МЖ</w:t>
            </w:r>
            <w:r>
              <w:rPr>
                <w:sz w:val="18"/>
                <w:lang w:val="en-US"/>
              </w:rPr>
              <w:t>&gt;</w:t>
            </w:r>
          </w:p>
        </w:tc>
      </w:tr>
      <w:tr w:rsidR="00104D6D" w:rsidRPr="00104D6D" w:rsidTr="00104D6D">
        <w:tc>
          <w:tcPr>
            <w:tcW w:w="9600" w:type="dxa"/>
            <w:gridSpan w:val="6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2"/>
              </w:rPr>
            </w:pPr>
            <w:r w:rsidRPr="00104D6D">
              <w:rPr>
                <w:sz w:val="12"/>
              </w:rPr>
              <w:t xml:space="preserve"> </w:t>
            </w:r>
          </w:p>
        </w:tc>
      </w:tr>
      <w:tr w:rsidR="00104D6D" w:rsidRPr="00104D6D" w:rsidTr="00104D6D">
        <w:tc>
          <w:tcPr>
            <w:tcW w:w="1800" w:type="dxa"/>
            <w:gridSpan w:val="2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8"/>
              </w:rPr>
            </w:pPr>
            <w:r w:rsidRPr="00104D6D">
              <w:rPr>
                <w:sz w:val="18"/>
              </w:rPr>
              <w:t xml:space="preserve">Номер телефона  </w:t>
            </w:r>
          </w:p>
        </w:tc>
        <w:tc>
          <w:tcPr>
            <w:tcW w:w="380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4D6D" w:rsidRPr="0083037C" w:rsidRDefault="0083037C" w:rsidP="00FB0D7B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>
              <w:rPr>
                <w:sz w:val="18"/>
              </w:rPr>
              <w:t>телефон домашний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4000" w:type="dxa"/>
            <w:shd w:val="clear" w:color="auto" w:fill="auto"/>
          </w:tcPr>
          <w:p w:rsidR="00104D6D" w:rsidRPr="00104D6D" w:rsidRDefault="00104D6D" w:rsidP="00FB0D7B">
            <w:pPr>
              <w:rPr>
                <w:sz w:val="18"/>
              </w:rPr>
            </w:pPr>
          </w:p>
        </w:tc>
      </w:tr>
    </w:tbl>
    <w:p w:rsidR="00104D6D" w:rsidRDefault="00104D6D" w:rsidP="00FB0D7B"/>
    <w:tbl>
      <w:tblPr>
        <w:tblW w:w="9600" w:type="dxa"/>
        <w:tblLayout w:type="fixed"/>
        <w:tblLook w:val="0000"/>
      </w:tblPr>
      <w:tblGrid>
        <w:gridCol w:w="600"/>
        <w:gridCol w:w="995"/>
        <w:gridCol w:w="319"/>
        <w:gridCol w:w="86"/>
        <w:gridCol w:w="392"/>
        <w:gridCol w:w="798"/>
        <w:gridCol w:w="10"/>
        <w:gridCol w:w="628"/>
        <w:gridCol w:w="472"/>
        <w:gridCol w:w="300"/>
        <w:gridCol w:w="185"/>
        <w:gridCol w:w="115"/>
        <w:gridCol w:w="842"/>
        <w:gridCol w:w="638"/>
        <w:gridCol w:w="798"/>
        <w:gridCol w:w="478"/>
        <w:gridCol w:w="319"/>
        <w:gridCol w:w="25"/>
        <w:gridCol w:w="1000"/>
        <w:gridCol w:w="571"/>
        <w:gridCol w:w="29"/>
      </w:tblGrid>
      <w:tr w:rsidR="00104D6D" w:rsidRPr="00104D6D" w:rsidTr="00104D6D">
        <w:trPr>
          <w:tblHeader/>
        </w:trPr>
        <w:tc>
          <w:tcPr>
            <w:tcW w:w="9600" w:type="dxa"/>
            <w:gridSpan w:val="21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2"/>
              </w:rPr>
            </w:pPr>
            <w:r w:rsidRPr="00104D6D">
              <w:rPr>
                <w:sz w:val="12"/>
              </w:rPr>
              <w:t xml:space="preserve"> </w:t>
            </w:r>
          </w:p>
        </w:tc>
      </w:tr>
      <w:tr w:rsidR="00104D6D" w:rsidRPr="00104D6D" w:rsidTr="00104D6D">
        <w:tc>
          <w:tcPr>
            <w:tcW w:w="600" w:type="dxa"/>
            <w:shd w:val="clear" w:color="auto" w:fill="auto"/>
          </w:tcPr>
          <w:p w:rsidR="00104D6D" w:rsidRPr="00104D6D" w:rsidRDefault="00104D6D" w:rsidP="00FB0D7B">
            <w:pPr>
              <w:rPr>
                <w:sz w:val="20"/>
              </w:rPr>
            </w:pPr>
          </w:p>
        </w:tc>
        <w:tc>
          <w:tcPr>
            <w:tcW w:w="8400" w:type="dxa"/>
            <w:gridSpan w:val="18"/>
            <w:shd w:val="clear" w:color="auto" w:fill="auto"/>
            <w:vAlign w:val="center"/>
          </w:tcPr>
          <w:p w:rsidR="00104D6D" w:rsidRPr="00104D6D" w:rsidRDefault="00104D6D" w:rsidP="00104D6D">
            <w:pPr>
              <w:jc w:val="center"/>
              <w:rPr>
                <w:b/>
                <w:sz w:val="20"/>
              </w:rPr>
            </w:pPr>
            <w:r w:rsidRPr="00104D6D">
              <w:rPr>
                <w:b/>
                <w:sz w:val="20"/>
              </w:rPr>
              <w:t>II. СВЕДЕНИЯ О ВОИНСКОМ УЧЕТЕ</w:t>
            </w:r>
          </w:p>
        </w:tc>
        <w:tc>
          <w:tcPr>
            <w:tcW w:w="600" w:type="dxa"/>
            <w:gridSpan w:val="2"/>
            <w:shd w:val="clear" w:color="auto" w:fill="auto"/>
          </w:tcPr>
          <w:p w:rsidR="00104D6D" w:rsidRPr="00104D6D" w:rsidRDefault="00104D6D" w:rsidP="00FB0D7B">
            <w:pPr>
              <w:rPr>
                <w:sz w:val="20"/>
              </w:rPr>
            </w:pPr>
          </w:p>
        </w:tc>
      </w:tr>
      <w:tr w:rsidR="00104D6D" w:rsidRPr="00104D6D" w:rsidTr="00104D6D">
        <w:tc>
          <w:tcPr>
            <w:tcW w:w="9600" w:type="dxa"/>
            <w:gridSpan w:val="21"/>
            <w:shd w:val="clear" w:color="auto" w:fill="auto"/>
          </w:tcPr>
          <w:p w:rsidR="00104D6D" w:rsidRPr="00104D6D" w:rsidRDefault="00104D6D" w:rsidP="00FB0D7B">
            <w:pPr>
              <w:rPr>
                <w:sz w:val="12"/>
              </w:rPr>
            </w:pPr>
            <w:r w:rsidRPr="00104D6D">
              <w:rPr>
                <w:sz w:val="12"/>
              </w:rPr>
              <w:t xml:space="preserve">  </w:t>
            </w:r>
          </w:p>
        </w:tc>
      </w:tr>
      <w:tr w:rsidR="00104D6D" w:rsidRPr="00104D6D" w:rsidTr="00104D6D">
        <w:tc>
          <w:tcPr>
            <w:tcW w:w="2000" w:type="dxa"/>
            <w:gridSpan w:val="4"/>
            <w:shd w:val="clear" w:color="auto" w:fill="auto"/>
          </w:tcPr>
          <w:p w:rsidR="00104D6D" w:rsidRPr="00104D6D" w:rsidRDefault="00104D6D" w:rsidP="00FB0D7B">
            <w:pPr>
              <w:rPr>
                <w:sz w:val="18"/>
              </w:rPr>
            </w:pPr>
          </w:p>
        </w:tc>
        <w:tc>
          <w:tcPr>
            <w:tcW w:w="2300" w:type="dxa"/>
            <w:gridSpan w:val="5"/>
            <w:shd w:val="clear" w:color="auto" w:fill="auto"/>
          </w:tcPr>
          <w:p w:rsidR="00104D6D" w:rsidRPr="00104D6D" w:rsidRDefault="00104D6D" w:rsidP="00FB0D7B">
            <w:pPr>
              <w:rPr>
                <w:sz w:val="18"/>
              </w:rPr>
            </w:pPr>
          </w:p>
        </w:tc>
        <w:tc>
          <w:tcPr>
            <w:tcW w:w="300" w:type="dxa"/>
            <w:tcBorders>
              <w:right w:val="single" w:sz="4" w:space="0" w:color="auto"/>
            </w:tcBorders>
            <w:shd w:val="clear" w:color="auto" w:fill="auto"/>
          </w:tcPr>
          <w:p w:rsidR="00104D6D" w:rsidRPr="00104D6D" w:rsidRDefault="00104D6D" w:rsidP="00FB0D7B">
            <w:pPr>
              <w:rPr>
                <w:sz w:val="18"/>
              </w:rPr>
            </w:pPr>
          </w:p>
        </w:tc>
        <w:tc>
          <w:tcPr>
            <w:tcW w:w="3400" w:type="dxa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8"/>
              </w:rPr>
            </w:pPr>
            <w:r w:rsidRPr="00104D6D">
              <w:rPr>
                <w:sz w:val="18"/>
              </w:rPr>
              <w:t xml:space="preserve">6. Наименование военного </w:t>
            </w:r>
          </w:p>
        </w:tc>
        <w:tc>
          <w:tcPr>
            <w:tcW w:w="1600" w:type="dxa"/>
            <w:gridSpan w:val="3"/>
            <w:shd w:val="clear" w:color="auto" w:fill="auto"/>
          </w:tcPr>
          <w:p w:rsidR="00104D6D" w:rsidRPr="00104D6D" w:rsidRDefault="00104D6D" w:rsidP="00FB0D7B">
            <w:pPr>
              <w:rPr>
                <w:sz w:val="18"/>
              </w:rPr>
            </w:pPr>
          </w:p>
        </w:tc>
      </w:tr>
      <w:tr w:rsidR="00104D6D" w:rsidRPr="00104D6D" w:rsidTr="00104D6D">
        <w:tc>
          <w:tcPr>
            <w:tcW w:w="2000" w:type="dxa"/>
            <w:gridSpan w:val="4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8"/>
              </w:rPr>
            </w:pPr>
            <w:r w:rsidRPr="00104D6D">
              <w:rPr>
                <w:sz w:val="18"/>
              </w:rPr>
              <w:t>1. Категория запаса</w:t>
            </w:r>
          </w:p>
        </w:tc>
        <w:tc>
          <w:tcPr>
            <w:tcW w:w="230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4D6D" w:rsidRPr="0083037C" w:rsidRDefault="0083037C" w:rsidP="00FB0D7B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>
              <w:rPr>
                <w:sz w:val="18"/>
              </w:rPr>
              <w:t>категория запаса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shd w:val="clear" w:color="auto" w:fill="auto"/>
          </w:tcPr>
          <w:p w:rsidR="00104D6D" w:rsidRPr="00104D6D" w:rsidRDefault="00104D6D" w:rsidP="00FB0D7B">
            <w:pPr>
              <w:rPr>
                <w:sz w:val="18"/>
              </w:rPr>
            </w:pPr>
          </w:p>
        </w:tc>
        <w:tc>
          <w:tcPr>
            <w:tcW w:w="3400" w:type="dxa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8"/>
              </w:rPr>
            </w:pPr>
            <w:r w:rsidRPr="00104D6D">
              <w:rPr>
                <w:sz w:val="18"/>
              </w:rPr>
              <w:t>комиссариата по месту жительства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8"/>
              </w:rPr>
            </w:pPr>
            <w:r w:rsidRPr="00104D6D">
              <w:rPr>
                <w:sz w:val="18"/>
              </w:rPr>
              <w:t xml:space="preserve"> </w:t>
            </w:r>
          </w:p>
        </w:tc>
      </w:tr>
      <w:tr w:rsidR="00104D6D" w:rsidRPr="00104D6D" w:rsidTr="00104D6D">
        <w:tc>
          <w:tcPr>
            <w:tcW w:w="2000" w:type="dxa"/>
            <w:gridSpan w:val="4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8"/>
              </w:rPr>
            </w:pPr>
            <w:r w:rsidRPr="00104D6D">
              <w:rPr>
                <w:sz w:val="18"/>
              </w:rPr>
              <w:t>2. Воинское звание</w:t>
            </w:r>
          </w:p>
        </w:tc>
        <w:tc>
          <w:tcPr>
            <w:tcW w:w="230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4D6D" w:rsidRPr="0083037C" w:rsidRDefault="0083037C" w:rsidP="00FB0D7B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>
              <w:rPr>
                <w:sz w:val="18"/>
              </w:rPr>
              <w:t>воинское звание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8"/>
              </w:rPr>
            </w:pPr>
            <w:r w:rsidRPr="00104D6D">
              <w:rPr>
                <w:sz w:val="18"/>
              </w:rPr>
              <w:t xml:space="preserve"> </w:t>
            </w:r>
          </w:p>
        </w:tc>
        <w:tc>
          <w:tcPr>
            <w:tcW w:w="300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8"/>
              </w:rPr>
            </w:pPr>
            <w:r w:rsidRPr="00104D6D">
              <w:rPr>
                <w:sz w:val="18"/>
              </w:rPr>
              <w:t xml:space="preserve"> </w:t>
            </w:r>
          </w:p>
        </w:tc>
        <w:tc>
          <w:tcPr>
            <w:tcW w:w="4700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4D6D" w:rsidRPr="0083037C" w:rsidRDefault="0083037C" w:rsidP="00FB0D7B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>
              <w:rPr>
                <w:sz w:val="18"/>
              </w:rPr>
              <w:t>комиссариат</w:t>
            </w:r>
            <w:r>
              <w:rPr>
                <w:sz w:val="18"/>
                <w:lang w:val="en-US"/>
              </w:rPr>
              <w:t>&gt;</w:t>
            </w:r>
          </w:p>
        </w:tc>
      </w:tr>
      <w:tr w:rsidR="00104D6D" w:rsidRPr="00104D6D" w:rsidTr="00104D6D">
        <w:tc>
          <w:tcPr>
            <w:tcW w:w="2000" w:type="dxa"/>
            <w:gridSpan w:val="4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8"/>
              </w:rPr>
            </w:pPr>
            <w:r w:rsidRPr="00104D6D">
              <w:rPr>
                <w:sz w:val="18"/>
              </w:rPr>
              <w:t>3. Состав (профиль)</w:t>
            </w:r>
          </w:p>
        </w:tc>
        <w:tc>
          <w:tcPr>
            <w:tcW w:w="230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4D6D" w:rsidRPr="0083037C" w:rsidRDefault="0083037C" w:rsidP="00FB0D7B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>
              <w:rPr>
                <w:sz w:val="18"/>
              </w:rPr>
              <w:t>состав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shd w:val="clear" w:color="auto" w:fill="auto"/>
          </w:tcPr>
          <w:p w:rsidR="00104D6D" w:rsidRPr="00104D6D" w:rsidRDefault="00104D6D" w:rsidP="00FB0D7B">
            <w:pPr>
              <w:rPr>
                <w:sz w:val="18"/>
              </w:rPr>
            </w:pPr>
          </w:p>
        </w:tc>
        <w:tc>
          <w:tcPr>
            <w:tcW w:w="3400" w:type="dxa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8"/>
              </w:rPr>
            </w:pPr>
            <w:r w:rsidRPr="00104D6D">
              <w:rPr>
                <w:sz w:val="18"/>
              </w:rPr>
              <w:t>7. Состоит на воинском учете: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8"/>
              </w:rPr>
            </w:pPr>
            <w:r w:rsidRPr="00104D6D">
              <w:rPr>
                <w:sz w:val="18"/>
              </w:rPr>
              <w:t xml:space="preserve"> </w:t>
            </w:r>
          </w:p>
        </w:tc>
      </w:tr>
      <w:tr w:rsidR="00104D6D" w:rsidRPr="00104D6D" w:rsidTr="00104D6D">
        <w:tc>
          <w:tcPr>
            <w:tcW w:w="3200" w:type="dxa"/>
            <w:gridSpan w:val="7"/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6"/>
              </w:rPr>
            </w:pPr>
            <w:r w:rsidRPr="00104D6D">
              <w:rPr>
                <w:sz w:val="16"/>
              </w:rPr>
              <w:t>4. Полное кодовое обозначение ВУС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4D6D" w:rsidRPr="0083037C" w:rsidRDefault="0083037C" w:rsidP="00FB0D7B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>
              <w:rPr>
                <w:sz w:val="18"/>
              </w:rPr>
              <w:t xml:space="preserve">номер </w:t>
            </w:r>
            <w:proofErr w:type="spellStart"/>
            <w:r>
              <w:rPr>
                <w:sz w:val="18"/>
              </w:rPr>
              <w:t>вус</w:t>
            </w:r>
            <w:proofErr w:type="spellEnd"/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shd w:val="clear" w:color="auto" w:fill="auto"/>
          </w:tcPr>
          <w:p w:rsidR="00104D6D" w:rsidRPr="00104D6D" w:rsidRDefault="00104D6D" w:rsidP="00FB0D7B">
            <w:pPr>
              <w:rPr>
                <w:sz w:val="18"/>
              </w:rPr>
            </w:pPr>
          </w:p>
        </w:tc>
        <w:tc>
          <w:tcPr>
            <w:tcW w:w="3400" w:type="dxa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4D6D" w:rsidRPr="00104D6D" w:rsidRDefault="00104D6D" w:rsidP="00FB0D7B">
            <w:pPr>
              <w:rPr>
                <w:sz w:val="18"/>
              </w:rPr>
            </w:pPr>
            <w:r w:rsidRPr="00104D6D">
              <w:rPr>
                <w:sz w:val="18"/>
              </w:rPr>
              <w:t xml:space="preserve">   а) </w:t>
            </w:r>
            <w:proofErr w:type="gramStart"/>
            <w:r w:rsidRPr="00104D6D">
              <w:rPr>
                <w:sz w:val="18"/>
              </w:rPr>
              <w:t>общем</w:t>
            </w:r>
            <w:proofErr w:type="gramEnd"/>
            <w:r w:rsidRPr="00104D6D">
              <w:rPr>
                <w:sz w:val="18"/>
              </w:rPr>
              <w:t xml:space="preserve"> (номер команды, партии)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4D6D" w:rsidRPr="0083037C" w:rsidRDefault="0083037C" w:rsidP="00FB0D7B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</w:t>
            </w:r>
            <w:r>
              <w:rPr>
                <w:sz w:val="18"/>
              </w:rPr>
              <w:t>учет общий</w:t>
            </w:r>
            <w:r>
              <w:rPr>
                <w:sz w:val="18"/>
                <w:lang w:val="en-US"/>
              </w:rPr>
              <w:t>&gt;</w:t>
            </w:r>
          </w:p>
        </w:tc>
      </w:tr>
      <w:tr w:rsidR="00104D6D" w:rsidRPr="00104D6D" w:rsidTr="00104D6D">
        <w:trPr>
          <w:gridAfter w:val="1"/>
          <w:wAfter w:w="29" w:type="dxa"/>
        </w:trPr>
        <w:tc>
          <w:tcPr>
            <w:tcW w:w="1914" w:type="dxa"/>
            <w:gridSpan w:val="3"/>
            <w:shd w:val="clear" w:color="auto" w:fill="auto"/>
            <w:vAlign w:val="center"/>
          </w:tcPr>
          <w:p w:rsidR="00104D6D" w:rsidRPr="00104D6D" w:rsidRDefault="00104D6D" w:rsidP="00FB0D7B">
            <w:r w:rsidRPr="00104D6D">
              <w:lastRenderedPageBreak/>
              <w:t>5. Категория годности к военной службе</w:t>
            </w:r>
          </w:p>
        </w:tc>
        <w:tc>
          <w:tcPr>
            <w:tcW w:w="1914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4D6D" w:rsidRPr="0083037C" w:rsidRDefault="0083037C" w:rsidP="00FB0D7B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категория годности</w:t>
            </w:r>
            <w:r>
              <w:rPr>
                <w:lang w:val="en-US"/>
              </w:rPr>
              <w:t>&gt;</w:t>
            </w:r>
          </w:p>
        </w:tc>
        <w:tc>
          <w:tcPr>
            <w:tcW w:w="1914" w:type="dxa"/>
            <w:gridSpan w:val="5"/>
            <w:shd w:val="clear" w:color="auto" w:fill="auto"/>
          </w:tcPr>
          <w:p w:rsidR="00104D6D" w:rsidRPr="00104D6D" w:rsidRDefault="00104D6D" w:rsidP="00FB0D7B"/>
        </w:tc>
        <w:tc>
          <w:tcPr>
            <w:tcW w:w="1914" w:type="dxa"/>
            <w:gridSpan w:val="3"/>
            <w:shd w:val="clear" w:color="auto" w:fill="auto"/>
          </w:tcPr>
          <w:p w:rsidR="00104D6D" w:rsidRPr="00104D6D" w:rsidRDefault="00104D6D" w:rsidP="00FB0D7B">
            <w:r w:rsidRPr="00104D6D">
              <w:t xml:space="preserve">   б) специальном</w:t>
            </w:r>
          </w:p>
        </w:tc>
        <w:tc>
          <w:tcPr>
            <w:tcW w:w="1915" w:type="dxa"/>
            <w:gridSpan w:val="4"/>
            <w:shd w:val="clear" w:color="auto" w:fill="auto"/>
          </w:tcPr>
          <w:p w:rsidR="00104D6D" w:rsidRPr="0083037C" w:rsidRDefault="0083037C" w:rsidP="00FB0D7B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специальный учет</w:t>
            </w:r>
            <w:r>
              <w:rPr>
                <w:lang w:val="en-US"/>
              </w:rPr>
              <w:t>&gt;</w:t>
            </w:r>
          </w:p>
        </w:tc>
      </w:tr>
      <w:tr w:rsidR="00104D6D" w:rsidRPr="00104D6D" w:rsidTr="00104D6D">
        <w:trPr>
          <w:gridAfter w:val="1"/>
          <w:wAfter w:w="29" w:type="dxa"/>
        </w:trPr>
        <w:tc>
          <w:tcPr>
            <w:tcW w:w="2392" w:type="dxa"/>
            <w:gridSpan w:val="5"/>
            <w:shd w:val="clear" w:color="auto" w:fill="auto"/>
          </w:tcPr>
          <w:p w:rsidR="00104D6D" w:rsidRPr="00104D6D" w:rsidRDefault="00104D6D" w:rsidP="00FB0D7B">
            <w:r w:rsidRPr="00104D6D">
              <w:t xml:space="preserve"> </w:t>
            </w:r>
          </w:p>
        </w:tc>
        <w:tc>
          <w:tcPr>
            <w:tcW w:w="2393" w:type="dxa"/>
            <w:gridSpan w:val="6"/>
            <w:shd w:val="clear" w:color="auto" w:fill="auto"/>
          </w:tcPr>
          <w:p w:rsidR="00104D6D" w:rsidRPr="00104D6D" w:rsidRDefault="00104D6D" w:rsidP="00FB0D7B"/>
        </w:tc>
        <w:tc>
          <w:tcPr>
            <w:tcW w:w="2393" w:type="dxa"/>
            <w:gridSpan w:val="4"/>
            <w:shd w:val="clear" w:color="auto" w:fill="auto"/>
          </w:tcPr>
          <w:p w:rsidR="00104D6D" w:rsidRPr="00104D6D" w:rsidRDefault="00104D6D" w:rsidP="00FB0D7B">
            <w:r w:rsidRPr="00104D6D">
              <w:t>8.</w:t>
            </w:r>
          </w:p>
        </w:tc>
        <w:tc>
          <w:tcPr>
            <w:tcW w:w="2393" w:type="dxa"/>
            <w:gridSpan w:val="5"/>
            <w:shd w:val="clear" w:color="auto" w:fill="auto"/>
          </w:tcPr>
          <w:p w:rsidR="00104D6D" w:rsidRPr="0083037C" w:rsidRDefault="0083037C" w:rsidP="00FB0D7B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отметка о снятии</w:t>
            </w:r>
            <w:r>
              <w:rPr>
                <w:lang w:val="en-US"/>
              </w:rPr>
              <w:t>&gt;</w:t>
            </w:r>
          </w:p>
        </w:tc>
      </w:tr>
      <w:tr w:rsidR="00104D6D" w:rsidRPr="00104D6D" w:rsidTr="00104D6D">
        <w:trPr>
          <w:gridAfter w:val="1"/>
          <w:wAfter w:w="29" w:type="dxa"/>
        </w:trPr>
        <w:tc>
          <w:tcPr>
            <w:tcW w:w="2392" w:type="dxa"/>
            <w:gridSpan w:val="5"/>
            <w:shd w:val="clear" w:color="auto" w:fill="auto"/>
          </w:tcPr>
          <w:p w:rsidR="00104D6D" w:rsidRPr="00104D6D" w:rsidRDefault="00104D6D" w:rsidP="00FB0D7B">
            <w:r w:rsidRPr="00104D6D">
              <w:t xml:space="preserve"> </w:t>
            </w:r>
          </w:p>
        </w:tc>
        <w:tc>
          <w:tcPr>
            <w:tcW w:w="2393" w:type="dxa"/>
            <w:gridSpan w:val="6"/>
            <w:shd w:val="clear" w:color="auto" w:fill="auto"/>
          </w:tcPr>
          <w:p w:rsidR="00104D6D" w:rsidRPr="00104D6D" w:rsidRDefault="00104D6D" w:rsidP="00FB0D7B"/>
        </w:tc>
        <w:tc>
          <w:tcPr>
            <w:tcW w:w="2393" w:type="dxa"/>
            <w:gridSpan w:val="4"/>
            <w:shd w:val="clear" w:color="auto" w:fill="auto"/>
          </w:tcPr>
          <w:p w:rsidR="00104D6D" w:rsidRPr="00104D6D" w:rsidRDefault="00104D6D" w:rsidP="00FB0D7B">
            <w:r w:rsidRPr="00104D6D">
              <w:t xml:space="preserve"> </w:t>
            </w:r>
          </w:p>
        </w:tc>
        <w:tc>
          <w:tcPr>
            <w:tcW w:w="2393" w:type="dxa"/>
            <w:gridSpan w:val="5"/>
            <w:shd w:val="clear" w:color="auto" w:fill="auto"/>
          </w:tcPr>
          <w:p w:rsidR="00104D6D" w:rsidRPr="00104D6D" w:rsidRDefault="00104D6D" w:rsidP="00104D6D">
            <w:pPr>
              <w:jc w:val="center"/>
            </w:pPr>
            <w:r w:rsidRPr="00104D6D">
              <w:t>(отметка о снятии с воинского учета)</w:t>
            </w:r>
          </w:p>
        </w:tc>
      </w:tr>
      <w:tr w:rsidR="00104D6D" w:rsidRPr="00104D6D" w:rsidTr="00104D6D">
        <w:trPr>
          <w:gridAfter w:val="1"/>
          <w:wAfter w:w="29" w:type="dxa"/>
        </w:trPr>
        <w:tc>
          <w:tcPr>
            <w:tcW w:w="9571" w:type="dxa"/>
            <w:gridSpan w:val="20"/>
            <w:shd w:val="clear" w:color="auto" w:fill="auto"/>
          </w:tcPr>
          <w:p w:rsidR="00104D6D" w:rsidRPr="00104D6D" w:rsidRDefault="00104D6D" w:rsidP="00FB0D7B">
            <w:r w:rsidRPr="00104D6D">
              <w:t xml:space="preserve"> </w:t>
            </w:r>
          </w:p>
        </w:tc>
      </w:tr>
      <w:tr w:rsidR="00104D6D" w:rsidRPr="00104D6D" w:rsidTr="00104D6D">
        <w:trPr>
          <w:gridAfter w:val="1"/>
          <w:wAfter w:w="29" w:type="dxa"/>
        </w:trPr>
        <w:tc>
          <w:tcPr>
            <w:tcW w:w="1595" w:type="dxa"/>
            <w:gridSpan w:val="2"/>
            <w:shd w:val="clear" w:color="auto" w:fill="auto"/>
          </w:tcPr>
          <w:p w:rsidR="00104D6D" w:rsidRPr="00104D6D" w:rsidRDefault="00104D6D" w:rsidP="00FB0D7B">
            <w:r w:rsidRPr="00104D6D">
              <w:t>Работник кадровой службы</w:t>
            </w:r>
          </w:p>
        </w:tc>
        <w:tc>
          <w:tcPr>
            <w:tcW w:w="1595" w:type="dxa"/>
            <w:gridSpan w:val="4"/>
            <w:shd w:val="clear" w:color="auto" w:fill="auto"/>
          </w:tcPr>
          <w:p w:rsidR="00104D6D" w:rsidRPr="0083037C" w:rsidRDefault="0083037C" w:rsidP="00FB0D7B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должность кадровика</w:t>
            </w:r>
            <w:r>
              <w:rPr>
                <w:lang w:val="en-US"/>
              </w:rPr>
              <w:t>&gt;</w:t>
            </w:r>
          </w:p>
        </w:tc>
        <w:tc>
          <w:tcPr>
            <w:tcW w:w="1595" w:type="dxa"/>
            <w:gridSpan w:val="5"/>
            <w:shd w:val="clear" w:color="auto" w:fill="auto"/>
          </w:tcPr>
          <w:p w:rsidR="00104D6D" w:rsidRPr="00104D6D" w:rsidRDefault="00104D6D" w:rsidP="00FB0D7B">
            <w:r w:rsidRPr="00104D6D">
              <w:t xml:space="preserve"> </w:t>
            </w:r>
          </w:p>
        </w:tc>
        <w:tc>
          <w:tcPr>
            <w:tcW w:w="1595" w:type="dxa"/>
            <w:gridSpan w:val="3"/>
            <w:shd w:val="clear" w:color="auto" w:fill="auto"/>
          </w:tcPr>
          <w:p w:rsidR="00104D6D" w:rsidRPr="00104D6D" w:rsidRDefault="00104D6D" w:rsidP="00FB0D7B">
            <w:r w:rsidRPr="00104D6D">
              <w:t xml:space="preserve"> </w:t>
            </w:r>
          </w:p>
        </w:tc>
        <w:tc>
          <w:tcPr>
            <w:tcW w:w="1595" w:type="dxa"/>
            <w:gridSpan w:val="3"/>
            <w:shd w:val="clear" w:color="auto" w:fill="auto"/>
          </w:tcPr>
          <w:p w:rsidR="00104D6D" w:rsidRPr="00104D6D" w:rsidRDefault="00104D6D" w:rsidP="00FB0D7B">
            <w:r w:rsidRPr="00104D6D">
              <w:t xml:space="preserve"> </w:t>
            </w:r>
          </w:p>
        </w:tc>
        <w:tc>
          <w:tcPr>
            <w:tcW w:w="1596" w:type="dxa"/>
            <w:gridSpan w:val="3"/>
            <w:shd w:val="clear" w:color="auto" w:fill="auto"/>
          </w:tcPr>
          <w:p w:rsidR="00104D6D" w:rsidRPr="00104D6D" w:rsidRDefault="00104D6D" w:rsidP="0083037C">
            <w:r w:rsidRPr="00104D6D">
              <w:t>/</w:t>
            </w:r>
            <w:r w:rsidR="0083037C">
              <w:rPr>
                <w:lang w:val="en-US"/>
              </w:rPr>
              <w:t>&lt;</w:t>
            </w:r>
            <w:r w:rsidR="0083037C">
              <w:t>фамилия инициалы кадровика</w:t>
            </w:r>
            <w:r w:rsidR="0083037C">
              <w:rPr>
                <w:lang w:val="en-US"/>
              </w:rPr>
              <w:t>&gt;</w:t>
            </w:r>
            <w:r w:rsidRPr="00104D6D">
              <w:t>/</w:t>
            </w:r>
          </w:p>
        </w:tc>
      </w:tr>
      <w:tr w:rsidR="00104D6D" w:rsidRPr="00104D6D" w:rsidTr="00104D6D">
        <w:trPr>
          <w:gridAfter w:val="1"/>
          <w:wAfter w:w="29" w:type="dxa"/>
        </w:trPr>
        <w:tc>
          <w:tcPr>
            <w:tcW w:w="1595" w:type="dxa"/>
            <w:gridSpan w:val="2"/>
            <w:shd w:val="clear" w:color="auto" w:fill="auto"/>
          </w:tcPr>
          <w:p w:rsidR="00104D6D" w:rsidRPr="00104D6D" w:rsidRDefault="00104D6D" w:rsidP="00FB0D7B">
            <w:r w:rsidRPr="00104D6D">
              <w:t xml:space="preserve"> </w:t>
            </w:r>
          </w:p>
        </w:tc>
        <w:tc>
          <w:tcPr>
            <w:tcW w:w="1595" w:type="dxa"/>
            <w:gridSpan w:val="4"/>
            <w:shd w:val="clear" w:color="auto" w:fill="auto"/>
          </w:tcPr>
          <w:p w:rsidR="00104D6D" w:rsidRPr="00104D6D" w:rsidRDefault="00104D6D" w:rsidP="00104D6D">
            <w:pPr>
              <w:jc w:val="center"/>
            </w:pPr>
            <w:r w:rsidRPr="00104D6D">
              <w:t>(должность)</w:t>
            </w:r>
          </w:p>
        </w:tc>
        <w:tc>
          <w:tcPr>
            <w:tcW w:w="1595" w:type="dxa"/>
            <w:gridSpan w:val="5"/>
            <w:shd w:val="clear" w:color="auto" w:fill="auto"/>
          </w:tcPr>
          <w:p w:rsidR="00104D6D" w:rsidRPr="00104D6D" w:rsidRDefault="00104D6D" w:rsidP="00FB0D7B">
            <w:r w:rsidRPr="00104D6D">
              <w:t xml:space="preserve"> </w:t>
            </w:r>
          </w:p>
        </w:tc>
        <w:tc>
          <w:tcPr>
            <w:tcW w:w="1595" w:type="dxa"/>
            <w:gridSpan w:val="3"/>
            <w:shd w:val="clear" w:color="auto" w:fill="auto"/>
          </w:tcPr>
          <w:p w:rsidR="00104D6D" w:rsidRPr="00104D6D" w:rsidRDefault="00104D6D" w:rsidP="00FB0D7B">
            <w:r w:rsidRPr="00104D6D">
              <w:t>(личная подпись)</w:t>
            </w:r>
          </w:p>
        </w:tc>
        <w:tc>
          <w:tcPr>
            <w:tcW w:w="1595" w:type="dxa"/>
            <w:gridSpan w:val="3"/>
            <w:shd w:val="clear" w:color="auto" w:fill="auto"/>
          </w:tcPr>
          <w:p w:rsidR="00104D6D" w:rsidRPr="00104D6D" w:rsidRDefault="00104D6D" w:rsidP="00FB0D7B">
            <w:r w:rsidRPr="00104D6D">
              <w:t xml:space="preserve"> </w:t>
            </w:r>
          </w:p>
        </w:tc>
        <w:tc>
          <w:tcPr>
            <w:tcW w:w="1596" w:type="dxa"/>
            <w:gridSpan w:val="3"/>
            <w:shd w:val="clear" w:color="auto" w:fill="auto"/>
          </w:tcPr>
          <w:p w:rsidR="00104D6D" w:rsidRPr="00104D6D" w:rsidRDefault="00104D6D" w:rsidP="00104D6D">
            <w:pPr>
              <w:jc w:val="center"/>
            </w:pPr>
            <w:r w:rsidRPr="00104D6D">
              <w:t>(расшифровка подписи)</w:t>
            </w:r>
          </w:p>
        </w:tc>
      </w:tr>
      <w:tr w:rsidR="00104D6D" w:rsidRPr="00104D6D" w:rsidTr="00104D6D">
        <w:trPr>
          <w:gridAfter w:val="1"/>
          <w:wAfter w:w="29" w:type="dxa"/>
        </w:trPr>
        <w:tc>
          <w:tcPr>
            <w:tcW w:w="3190" w:type="dxa"/>
            <w:gridSpan w:val="6"/>
            <w:shd w:val="clear" w:color="auto" w:fill="auto"/>
          </w:tcPr>
          <w:p w:rsidR="00104D6D" w:rsidRPr="00104D6D" w:rsidRDefault="00104D6D" w:rsidP="00FB0D7B">
            <w:r w:rsidRPr="00104D6D">
              <w:t>Работник</w:t>
            </w:r>
          </w:p>
        </w:tc>
        <w:tc>
          <w:tcPr>
            <w:tcW w:w="3190" w:type="dxa"/>
            <w:gridSpan w:val="8"/>
            <w:shd w:val="clear" w:color="auto" w:fill="auto"/>
          </w:tcPr>
          <w:p w:rsidR="00104D6D" w:rsidRPr="00104D6D" w:rsidRDefault="00104D6D" w:rsidP="00FB0D7B">
            <w:r w:rsidRPr="00104D6D">
              <w:t xml:space="preserve"> </w:t>
            </w:r>
          </w:p>
        </w:tc>
        <w:tc>
          <w:tcPr>
            <w:tcW w:w="3191" w:type="dxa"/>
            <w:gridSpan w:val="6"/>
            <w:shd w:val="clear" w:color="auto" w:fill="auto"/>
          </w:tcPr>
          <w:p w:rsidR="00104D6D" w:rsidRPr="00104D6D" w:rsidRDefault="00104D6D" w:rsidP="00FB0D7B">
            <w:r w:rsidRPr="00104D6D">
              <w:t xml:space="preserve"> </w:t>
            </w:r>
          </w:p>
        </w:tc>
      </w:tr>
      <w:tr w:rsidR="00104D6D" w:rsidRPr="00104D6D" w:rsidTr="00104D6D">
        <w:trPr>
          <w:gridAfter w:val="1"/>
          <w:wAfter w:w="29" w:type="dxa"/>
        </w:trPr>
        <w:tc>
          <w:tcPr>
            <w:tcW w:w="3190" w:type="dxa"/>
            <w:gridSpan w:val="6"/>
            <w:shd w:val="clear" w:color="auto" w:fill="auto"/>
          </w:tcPr>
          <w:p w:rsidR="00104D6D" w:rsidRPr="00104D6D" w:rsidRDefault="00104D6D" w:rsidP="00FB0D7B">
            <w:r w:rsidRPr="00104D6D">
              <w:t xml:space="preserve"> </w:t>
            </w:r>
          </w:p>
        </w:tc>
        <w:tc>
          <w:tcPr>
            <w:tcW w:w="3190" w:type="dxa"/>
            <w:gridSpan w:val="8"/>
            <w:shd w:val="clear" w:color="auto" w:fill="auto"/>
          </w:tcPr>
          <w:p w:rsidR="00104D6D" w:rsidRPr="00104D6D" w:rsidRDefault="00104D6D" w:rsidP="00104D6D">
            <w:pPr>
              <w:jc w:val="center"/>
            </w:pPr>
            <w:r w:rsidRPr="00104D6D">
              <w:t>(личная подпись)</w:t>
            </w:r>
          </w:p>
        </w:tc>
        <w:tc>
          <w:tcPr>
            <w:tcW w:w="3191" w:type="dxa"/>
            <w:gridSpan w:val="6"/>
            <w:shd w:val="clear" w:color="auto" w:fill="auto"/>
          </w:tcPr>
          <w:p w:rsidR="00104D6D" w:rsidRPr="00104D6D" w:rsidRDefault="00104D6D" w:rsidP="00FB0D7B">
            <w:r w:rsidRPr="00104D6D">
              <w:t xml:space="preserve"> </w:t>
            </w:r>
          </w:p>
        </w:tc>
      </w:tr>
      <w:tr w:rsidR="00104D6D" w:rsidRPr="00104D6D" w:rsidTr="00104D6D">
        <w:trPr>
          <w:gridAfter w:val="1"/>
          <w:wAfter w:w="29" w:type="dxa"/>
        </w:trPr>
        <w:tc>
          <w:tcPr>
            <w:tcW w:w="4785" w:type="dxa"/>
            <w:gridSpan w:val="11"/>
            <w:shd w:val="clear" w:color="auto" w:fill="auto"/>
          </w:tcPr>
          <w:p w:rsidR="00104D6D" w:rsidRPr="00104D6D" w:rsidRDefault="00104D6D" w:rsidP="00FB0D7B">
            <w:r w:rsidRPr="00104D6D">
              <w:t xml:space="preserve"> </w:t>
            </w:r>
          </w:p>
        </w:tc>
        <w:tc>
          <w:tcPr>
            <w:tcW w:w="4786" w:type="dxa"/>
            <w:gridSpan w:val="9"/>
            <w:shd w:val="clear" w:color="auto" w:fill="auto"/>
          </w:tcPr>
          <w:p w:rsidR="00104D6D" w:rsidRPr="00104D6D" w:rsidRDefault="00104D6D" w:rsidP="00FB0D7B"/>
        </w:tc>
      </w:tr>
    </w:tbl>
    <w:p w:rsidR="00635590" w:rsidRPr="00635590" w:rsidRDefault="00635590" w:rsidP="00FB0D7B"/>
    <w:sectPr w:rsidR="00635590" w:rsidRPr="00635590" w:rsidSect="00723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3F01"/>
  <w:defaultTabStop w:val="708"/>
  <w:characterSpacingControl w:val="doNotCompress"/>
  <w:compat/>
  <w:rsids>
    <w:rsidRoot w:val="00104D6D"/>
    <w:rsid w:val="000425C8"/>
    <w:rsid w:val="0004329F"/>
    <w:rsid w:val="000923A7"/>
    <w:rsid w:val="000A11F5"/>
    <w:rsid w:val="00104207"/>
    <w:rsid w:val="00104D6D"/>
    <w:rsid w:val="00105037"/>
    <w:rsid w:val="00131BB4"/>
    <w:rsid w:val="0018482E"/>
    <w:rsid w:val="001E3085"/>
    <w:rsid w:val="001F2C73"/>
    <w:rsid w:val="002827DD"/>
    <w:rsid w:val="002B6C4D"/>
    <w:rsid w:val="002E09C1"/>
    <w:rsid w:val="003002D4"/>
    <w:rsid w:val="00310B0B"/>
    <w:rsid w:val="00376E95"/>
    <w:rsid w:val="003F0349"/>
    <w:rsid w:val="00412E9E"/>
    <w:rsid w:val="00424A42"/>
    <w:rsid w:val="00462B0F"/>
    <w:rsid w:val="00490164"/>
    <w:rsid w:val="004C6B7A"/>
    <w:rsid w:val="004D220A"/>
    <w:rsid w:val="004D396A"/>
    <w:rsid w:val="004F6846"/>
    <w:rsid w:val="005C6613"/>
    <w:rsid w:val="005D1A46"/>
    <w:rsid w:val="005F13A1"/>
    <w:rsid w:val="00622E4E"/>
    <w:rsid w:val="00635590"/>
    <w:rsid w:val="006B6D11"/>
    <w:rsid w:val="006F72F2"/>
    <w:rsid w:val="00717D0C"/>
    <w:rsid w:val="0072354B"/>
    <w:rsid w:val="007D4F05"/>
    <w:rsid w:val="008025D2"/>
    <w:rsid w:val="0083037C"/>
    <w:rsid w:val="00853AE3"/>
    <w:rsid w:val="008A3082"/>
    <w:rsid w:val="0090722B"/>
    <w:rsid w:val="00921B52"/>
    <w:rsid w:val="00970E59"/>
    <w:rsid w:val="009E546A"/>
    <w:rsid w:val="009F3451"/>
    <w:rsid w:val="00A1786A"/>
    <w:rsid w:val="00A61367"/>
    <w:rsid w:val="00A757AC"/>
    <w:rsid w:val="00AC4D53"/>
    <w:rsid w:val="00B35E6F"/>
    <w:rsid w:val="00B60FCE"/>
    <w:rsid w:val="00B83D1E"/>
    <w:rsid w:val="00BA0F3F"/>
    <w:rsid w:val="00BA4C21"/>
    <w:rsid w:val="00BB3C13"/>
    <w:rsid w:val="00BC0364"/>
    <w:rsid w:val="00BD2231"/>
    <w:rsid w:val="00C01E41"/>
    <w:rsid w:val="00C26434"/>
    <w:rsid w:val="00C6656F"/>
    <w:rsid w:val="00C728A8"/>
    <w:rsid w:val="00C72CA9"/>
    <w:rsid w:val="00CD0B81"/>
    <w:rsid w:val="00D0633D"/>
    <w:rsid w:val="00D31A9B"/>
    <w:rsid w:val="00D6045C"/>
    <w:rsid w:val="00D75BF1"/>
    <w:rsid w:val="00DA5AB5"/>
    <w:rsid w:val="00DB0F4D"/>
    <w:rsid w:val="00DB39F1"/>
    <w:rsid w:val="00E60429"/>
    <w:rsid w:val="00E64F6F"/>
    <w:rsid w:val="00E72754"/>
    <w:rsid w:val="00EA163A"/>
    <w:rsid w:val="00EA61B1"/>
    <w:rsid w:val="00F056CC"/>
    <w:rsid w:val="00F45ECE"/>
    <w:rsid w:val="00F74B15"/>
    <w:rsid w:val="00FA51F4"/>
    <w:rsid w:val="00FB0D7B"/>
    <w:rsid w:val="00FD4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354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TR282\shabl\t2formw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t2formw.dot</Template>
  <TotalTime>20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Т-2</vt:lpstr>
    </vt:vector>
  </TitlesOfParts>
  <Company>HP</Company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Т-2</dc:title>
  <dc:creator>yardo</dc:creator>
  <cp:lastModifiedBy>HP</cp:lastModifiedBy>
  <cp:revision>4</cp:revision>
  <dcterms:created xsi:type="dcterms:W3CDTF">2022-05-21T11:25:00Z</dcterms:created>
  <dcterms:modified xsi:type="dcterms:W3CDTF">2022-05-21T12:10:00Z</dcterms:modified>
</cp:coreProperties>
</file>